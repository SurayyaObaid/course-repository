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573DF2D" w14:textId="77777777" w:rsidTr="00C65929">
        <w:trPr>
          <w:trHeight w:hRule="exact" w:val="11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BA5D0C3" w14:textId="77777777" w:rsidR="00692703" w:rsidRPr="00B7100A" w:rsidRDefault="00EE7B1B" w:rsidP="00913946">
            <w:pPr>
              <w:pStyle w:val="Title"/>
              <w:rPr>
                <w:sz w:val="44"/>
                <w:szCs w:val="44"/>
              </w:rPr>
            </w:pPr>
            <w:sdt>
              <w:sdtPr>
                <w:rPr>
                  <w:sz w:val="44"/>
                  <w:szCs w:val="44"/>
                </w:rPr>
                <w:alias w:val="Enter first name:"/>
                <w:tag w:val="Enter first name:"/>
                <w:id w:val="776906629"/>
                <w:placeholder>
                  <w:docPart w:val="49314F1F355045D1A97B1815DC80ED46"/>
                </w:placeholder>
                <w:temporary/>
                <w:showingPlcHdr/>
                <w15:appearance w15:val="hidden"/>
              </w:sdtPr>
              <w:sdtEndPr/>
              <w:sdtContent>
                <w:r w:rsidR="00007728" w:rsidRPr="00B7100A">
                  <w:rPr>
                    <w:sz w:val="44"/>
                    <w:szCs w:val="44"/>
                  </w:rPr>
                  <w:t xml:space="preserve">First </w:t>
                </w:r>
                <w:r w:rsidR="00C57FC6" w:rsidRPr="00B7100A">
                  <w:rPr>
                    <w:sz w:val="44"/>
                    <w:szCs w:val="44"/>
                  </w:rPr>
                  <w:t>Name</w:t>
                </w:r>
              </w:sdtContent>
            </w:sdt>
            <w:r w:rsidR="00692703" w:rsidRPr="00B7100A">
              <w:rPr>
                <w:sz w:val="44"/>
                <w:szCs w:val="44"/>
              </w:rPr>
              <w:t xml:space="preserve"> </w:t>
            </w:r>
            <w:sdt>
              <w:sdtPr>
                <w:rPr>
                  <w:rStyle w:val="IntenseEmphasis"/>
                  <w:sz w:val="44"/>
                  <w:szCs w:val="44"/>
                </w:rPr>
                <w:alias w:val="Enter last name:"/>
                <w:tag w:val="Enter last name:"/>
                <w:id w:val="1790784858"/>
                <w:placeholder>
                  <w:docPart w:val="23627D437C944992B40D82EBC78A933B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B7100A">
                  <w:rPr>
                    <w:rStyle w:val="IntenseEmphasis"/>
                    <w:sz w:val="44"/>
                    <w:szCs w:val="44"/>
                  </w:rPr>
                  <w:t>last name</w:t>
                </w:r>
              </w:sdtContent>
            </w:sdt>
          </w:p>
          <w:p w14:paraId="3346B616" w14:textId="77777777" w:rsidR="00692703" w:rsidRPr="00CF1A49" w:rsidRDefault="00EE7B1B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1579880EEA094CE5BB1E60A0A6D1A1D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57B93AE22564BF9ADA375B5A375AE7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7AF1F3F227F0440A84A8271238F1F6C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14:paraId="3AC43D63" w14:textId="77777777" w:rsidR="00692703" w:rsidRPr="00CF1A49" w:rsidRDefault="00EE7B1B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E6A8EC88BB8B4187B1A429E646AB341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28F026D0088C410A9A7704093948090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C2AC58AF1918435492C92655A3529E7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66E8227EBBA4A36883245CDFC78066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BB23AFFA377C4E4A895CA5200905499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19ED0553" w14:textId="77777777" w:rsidTr="00C65929">
        <w:trPr>
          <w:trHeight w:val="1074"/>
        </w:trPr>
        <w:tc>
          <w:tcPr>
            <w:tcW w:w="9360" w:type="dxa"/>
            <w:tcMar>
              <w:top w:w="144" w:type="dxa"/>
            </w:tcMar>
          </w:tcPr>
          <w:p w14:paraId="3DCE5FC8" w14:textId="5A6A9C27" w:rsidR="00B7100A" w:rsidRPr="00B7100A" w:rsidRDefault="00B7100A" w:rsidP="00B7100A">
            <w:pPr>
              <w:contextualSpacing w:val="0"/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 xml:space="preserve">CAREER </w:t>
            </w:r>
            <w:r w:rsidRPr="00B7100A"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>OBJECTIVE</w:t>
            </w:r>
          </w:p>
          <w:p w14:paraId="19457D85" w14:textId="7C307ADD" w:rsidR="001755A8" w:rsidRPr="00CF1A49" w:rsidRDefault="00B7100A" w:rsidP="00913946">
            <w:pPr>
              <w:contextualSpacing w:val="0"/>
            </w:pPr>
            <w:r>
              <w:t>Write down your career objective here.</w:t>
            </w:r>
          </w:p>
        </w:tc>
      </w:tr>
    </w:tbl>
    <w:sdt>
      <w:sdtPr>
        <w:alias w:val="Education:"/>
        <w:tag w:val="Education:"/>
        <w:id w:val="-1908763273"/>
        <w:placeholder>
          <w:docPart w:val="D3630953EE4046359ECC1D204EB8E10A"/>
        </w:placeholder>
        <w:temporary/>
        <w:showingPlcHdr/>
        <w15:appearance w15:val="hidden"/>
      </w:sdtPr>
      <w:sdtEndPr/>
      <w:sdtContent>
        <w:p w14:paraId="51702AD4" w14:textId="77777777" w:rsidR="00DA59AA" w:rsidRPr="00CF1A49" w:rsidRDefault="00DA59AA" w:rsidP="00B7100A">
          <w:pPr>
            <w:pStyle w:val="Heading1"/>
            <w:spacing w:before="240"/>
          </w:pPr>
          <w:r w:rsidRPr="00031983">
            <w:rPr>
              <w:color w:val="auto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B1BD9E7" w14:textId="77777777" w:rsidTr="00D66A52">
        <w:tc>
          <w:tcPr>
            <w:tcW w:w="9355" w:type="dxa"/>
          </w:tcPr>
          <w:p w14:paraId="5727E19A" w14:textId="77777777" w:rsidR="001D0BF1" w:rsidRPr="00CF1A49" w:rsidRDefault="00EE7B1B" w:rsidP="001D0BF1">
            <w:pPr>
              <w:pStyle w:val="Heading3"/>
              <w:contextualSpacing w:val="0"/>
              <w:outlineLvl w:val="2"/>
            </w:pPr>
            <w:sdt>
              <w:sdtPr>
                <w:alias w:val="Enter month of school 1:"/>
                <w:tag w:val="Enter month of school 1:"/>
                <w:id w:val="1364630836"/>
                <w:placeholder>
                  <w:docPart w:val="FD231CB0974B4FA3B210377285CAEA94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Month</w:t>
                </w:r>
              </w:sdtContent>
            </w:sdt>
            <w:r w:rsidR="001D0BF1" w:rsidRPr="00CF1A49">
              <w:t xml:space="preserve"> </w:t>
            </w:r>
            <w:sdt>
              <w:sdtPr>
                <w:alias w:val="Enter year of school 1:"/>
                <w:tag w:val="Enter year of school 1:"/>
                <w:id w:val="871491248"/>
                <w:placeholder>
                  <w:docPart w:val="909D9A4F33E14CD2A0A7987EFF33A03C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Year</w:t>
                </w:r>
              </w:sdtContent>
            </w:sdt>
          </w:p>
          <w:p w14:paraId="3006C1F0" w14:textId="23BC8CD5" w:rsidR="001D0BF1" w:rsidRPr="00CF1A49" w:rsidRDefault="00EE7B1B" w:rsidP="001D0BF1">
            <w:pPr>
              <w:pStyle w:val="Heading2"/>
              <w:contextualSpacing w:val="0"/>
              <w:outlineLvl w:val="1"/>
            </w:pPr>
            <w:sdt>
              <w:sdtPr>
                <w:alias w:val="Enter degree title 1:"/>
                <w:tag w:val="Enter degree title 1:"/>
                <w:id w:val="-769307449"/>
                <w:placeholder>
                  <w:docPart w:val="F17204FEAE744862ABE53788E4B779AF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Degree Title</w:t>
                </w:r>
              </w:sdtContent>
            </w:sdt>
            <w:r w:rsidR="001D0BF1" w:rsidRPr="00CF1A49">
              <w:t xml:space="preserve">, </w:t>
            </w:r>
            <w:r w:rsidR="00AE6CA9">
              <w:rPr>
                <w:rStyle w:val="SubtleReference"/>
              </w:rPr>
              <w:t>university</w:t>
            </w:r>
          </w:p>
          <w:sdt>
            <w:sdtPr>
              <w:alias w:val="Enter education details 1:"/>
              <w:tag w:val="Enter education details 1:"/>
              <w:id w:val="199909898"/>
              <w:placeholder>
                <w:docPart w:val="B71C672923B342F1AA430BBA68B10B3F"/>
              </w:placeholder>
              <w:temporary/>
              <w:showingPlcHdr/>
              <w15:appearance w15:val="hidden"/>
            </w:sdtPr>
            <w:sdtEndPr/>
            <w:sdtContent>
              <w:p w14:paraId="0E4AEABC" w14:textId="77777777" w:rsidR="007538DC" w:rsidRPr="00CF1A49" w:rsidRDefault="001D0BF1" w:rsidP="007538DC">
                <w:pPr>
                  <w:contextualSpacing w:val="0"/>
                </w:pPr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  <w:tr w:rsidR="00F61DF9" w:rsidRPr="00CF1A49" w14:paraId="2BFC5F7E" w14:textId="77777777" w:rsidTr="00F61DF9">
        <w:tc>
          <w:tcPr>
            <w:tcW w:w="9355" w:type="dxa"/>
            <w:tcMar>
              <w:top w:w="216" w:type="dxa"/>
            </w:tcMar>
          </w:tcPr>
          <w:p w14:paraId="2683682F" w14:textId="77777777" w:rsidR="00F61DF9" w:rsidRPr="00CF1A49" w:rsidRDefault="00EE7B1B" w:rsidP="00F61DF9">
            <w:pPr>
              <w:pStyle w:val="Heading3"/>
              <w:contextualSpacing w:val="0"/>
              <w:outlineLvl w:val="2"/>
            </w:pPr>
            <w:sdt>
              <w:sdtPr>
                <w:alias w:val="Enter month of school 2:"/>
                <w:tag w:val="Enter month of school 2:"/>
                <w:id w:val="-699555678"/>
                <w:placeholder>
                  <w:docPart w:val="2F94BA57DFFA412495ACE0B7AFB8B1AB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Month</w:t>
                </w:r>
              </w:sdtContent>
            </w:sdt>
            <w:r w:rsidR="00F61DF9" w:rsidRPr="00CF1A49">
              <w:t xml:space="preserve"> </w:t>
            </w:r>
            <w:sdt>
              <w:sdtPr>
                <w:alias w:val="Enter year of school 2:"/>
                <w:tag w:val="Enter year of school 2:"/>
                <w:id w:val="-921796915"/>
                <w:placeholder>
                  <w:docPart w:val="E50728AD70414153A31780D5352577A1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Year</w:t>
                </w:r>
              </w:sdtContent>
            </w:sdt>
          </w:p>
          <w:p w14:paraId="1A4090E5" w14:textId="77777777" w:rsidR="00F61DF9" w:rsidRPr="00CF1A49" w:rsidRDefault="00EE7B1B" w:rsidP="00F61DF9">
            <w:pPr>
              <w:pStyle w:val="Heading2"/>
              <w:contextualSpacing w:val="0"/>
              <w:outlineLvl w:val="1"/>
            </w:pPr>
            <w:sdt>
              <w:sdtPr>
                <w:alias w:val="Enter degree title 2:"/>
                <w:tag w:val="Enter degree title 2:"/>
                <w:id w:val="-736860556"/>
                <w:placeholder>
                  <w:docPart w:val="6E7A113AD2DE4F128FFB20DC97F1AFD9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Degree Title</w:t>
                </w:r>
              </w:sdtContent>
            </w:sdt>
            <w:r w:rsidR="00F61DF9" w:rsidRPr="00CF1A49">
              <w:t xml:space="preserve">, </w:t>
            </w:r>
            <w:sdt>
              <w:sdtPr>
                <w:rPr>
                  <w:rStyle w:val="SubtleReference"/>
                </w:rPr>
                <w:alias w:val="Enter school 2:"/>
                <w:tag w:val="Enter school 2:"/>
                <w:id w:val="-1155142193"/>
                <w:placeholder>
                  <w:docPart w:val="C59563EA9A044C7B94C0CE3A66B285B3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="00F61DF9" w:rsidRPr="00CF1A49">
                  <w:rPr>
                    <w:rStyle w:val="SubtleReference"/>
                  </w:rPr>
                  <w:t>School</w:t>
                </w:r>
              </w:sdtContent>
            </w:sdt>
          </w:p>
          <w:sdt>
            <w:sdtPr>
              <w:alias w:val="Enter education details 2:"/>
              <w:tag w:val="Enter education details 2:"/>
              <w:id w:val="-1806999294"/>
              <w:placeholder>
                <w:docPart w:val="3C6656A29CAE4362A2B24878F9709C98"/>
              </w:placeholder>
              <w:temporary/>
              <w:showingPlcHdr/>
              <w15:appearance w15:val="hidden"/>
            </w:sdtPr>
            <w:sdtEndPr/>
            <w:sdtContent>
              <w:p w14:paraId="3A034F0C" w14:textId="77777777" w:rsidR="00F61DF9" w:rsidRDefault="00F61DF9" w:rsidP="00F61DF9"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</w:tbl>
    <w:p w14:paraId="01FD93A5" w14:textId="5ED434AF" w:rsidR="00B7100A" w:rsidRPr="00031983" w:rsidRDefault="00B7100A" w:rsidP="00B7100A">
      <w:pPr>
        <w:pStyle w:val="Heading1"/>
        <w:spacing w:before="240"/>
        <w:rPr>
          <w:color w:val="auto"/>
        </w:rPr>
      </w:pPr>
      <w:r w:rsidRPr="00031983">
        <w:rPr>
          <w:color w:val="auto"/>
        </w:rPr>
        <w:t>trainings / internships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7100A" w:rsidRPr="00CF1A49" w14:paraId="5BA8FAED" w14:textId="77777777" w:rsidTr="00B7100A">
        <w:tc>
          <w:tcPr>
            <w:tcW w:w="9290" w:type="dxa"/>
          </w:tcPr>
          <w:p w14:paraId="7815C5F4" w14:textId="77777777" w:rsidR="00B7100A" w:rsidRPr="00CF1A49" w:rsidRDefault="00B7100A" w:rsidP="00F81A44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AFD90C02978341159156C71C3FE9EDBE"/>
                </w:placeholder>
                <w:temporary/>
                <w:showingPlcHdr/>
                <w15:appearance w15:val="hidden"/>
              </w:sdtPr>
              <w:sdtContent>
                <w:r w:rsidRPr="00CF1A49">
                  <w:t>Dates From</w:t>
                </w:r>
              </w:sdtContent>
            </w:sdt>
            <w:r w:rsidRPr="00CF1A49">
              <w:t xml:space="preserve"> –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7116FE69C0E9437EBCC41A50B9339128"/>
                </w:placeholder>
                <w:temporary/>
                <w:showingPlcHdr/>
                <w15:appearance w15:val="hidden"/>
              </w:sdtPr>
              <w:sdtContent>
                <w:r w:rsidRPr="00CF1A49">
                  <w:t>To</w:t>
                </w:r>
              </w:sdtContent>
            </w:sdt>
          </w:p>
          <w:p w14:paraId="76581781" w14:textId="77777777" w:rsidR="00B7100A" w:rsidRPr="00CF1A49" w:rsidRDefault="00B7100A" w:rsidP="00F81A44">
            <w:pPr>
              <w:pStyle w:val="Heading2"/>
              <w:contextualSpacing w:val="0"/>
              <w:outlineLvl w:val="1"/>
            </w:pPr>
            <w:sdt>
              <w:sdtPr>
                <w:alias w:val="Enter job title 1:"/>
                <w:tag w:val="Enter job title 1:"/>
                <w:id w:val="1301963717"/>
                <w:placeholder>
                  <w:docPart w:val="D32461FF69B148BF8B029D45FA559646"/>
                </w:placeholder>
                <w:temporary/>
                <w:showingPlcHdr/>
                <w15:appearance w15:val="hidden"/>
              </w:sdtPr>
              <w:sdtContent>
                <w:r w:rsidRPr="00CF1A49">
                  <w:t>Job Title</w:t>
                </w:r>
              </w:sdtContent>
            </w:sdt>
            <w:r w:rsidRPr="00CF1A49">
              <w:t xml:space="preserve">, </w:t>
            </w:r>
            <w:sdt>
              <w:sdtPr>
                <w:rPr>
                  <w:rStyle w:val="SubtleReference"/>
                </w:rPr>
                <w:alias w:val="Enter company 1:"/>
                <w:tag w:val="Enter company 1:"/>
                <w:id w:val="-1746411152"/>
                <w:placeholder>
                  <w:docPart w:val="ED0F67F8E7794CAE8DB5C36775FF5B37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Pr="00CF1A49">
                  <w:rPr>
                    <w:rStyle w:val="SubtleReference"/>
                  </w:rPr>
                  <w:t>Company</w:t>
                </w:r>
              </w:sdtContent>
            </w:sdt>
          </w:p>
          <w:sdt>
            <w:sdtPr>
              <w:alias w:val="Enter job details 1:"/>
              <w:tag w:val="Enter job details 1:"/>
              <w:id w:val="-1173257961"/>
              <w:placeholder>
                <w:docPart w:val="5BE170D0EDBF44B69393B64B05CB4E7E"/>
              </w:placeholder>
              <w:temporary/>
              <w:showingPlcHdr/>
              <w15:appearance w15:val="hidden"/>
            </w:sdtPr>
            <w:sdtContent>
              <w:p w14:paraId="2C8A95FE" w14:textId="77777777" w:rsidR="00B7100A" w:rsidRPr="00CF1A49" w:rsidRDefault="00B7100A" w:rsidP="00F81A44">
                <w:pPr>
                  <w:contextualSpacing w:val="0"/>
                </w:pPr>
                <w:r w:rsidRPr="00CF1A49">
                  <w:t>Describe your responsibilities and achievements in terms of impact and results. Use examples, but keep it short.</w:t>
                </w:r>
              </w:p>
            </w:sdtContent>
          </w:sdt>
        </w:tc>
      </w:tr>
    </w:tbl>
    <w:p w14:paraId="57DC4283" w14:textId="3534B4BA" w:rsidR="00B51D1B" w:rsidRPr="00031983" w:rsidRDefault="00B7100A" w:rsidP="00B7100A">
      <w:pPr>
        <w:pStyle w:val="Heading1"/>
        <w:rPr>
          <w:color w:val="auto"/>
        </w:rPr>
      </w:pPr>
      <w:r w:rsidRPr="00031983">
        <w:rPr>
          <w:color w:val="auto"/>
        </w:rP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C65929" w:rsidRPr="00CF1A49" w14:paraId="3D0B323A" w14:textId="77777777" w:rsidTr="00F81A44">
        <w:tc>
          <w:tcPr>
            <w:tcW w:w="9290" w:type="dxa"/>
          </w:tcPr>
          <w:p w14:paraId="0C7F3AEA" w14:textId="77777777" w:rsidR="00C65929" w:rsidRPr="00CF1A49" w:rsidRDefault="00C65929" w:rsidP="00F81A44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-860974553"/>
                <w:placeholder>
                  <w:docPart w:val="C6C8E6192065429CB16497A0EE5741AF"/>
                </w:placeholder>
                <w:temporary/>
                <w:showingPlcHdr/>
                <w15:appearance w15:val="hidden"/>
              </w:sdtPr>
              <w:sdtContent>
                <w:r w:rsidRPr="00CF1A49">
                  <w:t>Dates From</w:t>
                </w:r>
              </w:sdtContent>
            </w:sdt>
            <w:r w:rsidRPr="00CF1A49">
              <w:t xml:space="preserve"> – </w:t>
            </w:r>
            <w:sdt>
              <w:sdtPr>
                <w:alias w:val="Enter date to for company 1: "/>
                <w:tag w:val="Enter date to for company 1: "/>
                <w:id w:val="939495899"/>
                <w:placeholder>
                  <w:docPart w:val="0000483B4F58473C9C1E75F5ECAD25C7"/>
                </w:placeholder>
                <w:temporary/>
                <w:showingPlcHdr/>
                <w15:appearance w15:val="hidden"/>
              </w:sdtPr>
              <w:sdtContent>
                <w:r w:rsidRPr="00CF1A49">
                  <w:t>To</w:t>
                </w:r>
              </w:sdtContent>
            </w:sdt>
          </w:p>
          <w:p w14:paraId="0803E433" w14:textId="4411C625" w:rsidR="00C65929" w:rsidRPr="00CF1A49" w:rsidRDefault="00C65929" w:rsidP="00F81A44">
            <w:pPr>
              <w:pStyle w:val="Heading2"/>
              <w:contextualSpacing w:val="0"/>
              <w:outlineLvl w:val="1"/>
            </w:pPr>
            <w:r>
              <w:t>project title</w:t>
            </w:r>
            <w:r w:rsidRPr="00CF1A49">
              <w:t xml:space="preserve">, </w:t>
            </w:r>
            <w:sdt>
              <w:sdtPr>
                <w:rPr>
                  <w:rStyle w:val="SubtleReference"/>
                </w:rPr>
                <w:alias w:val="Enter company 1:"/>
                <w:tag w:val="Enter company 1:"/>
                <w:id w:val="285011017"/>
                <w:placeholder>
                  <w:docPart w:val="D575DC6E36B846899C48109AAA853377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Pr="00CF1A49">
                  <w:rPr>
                    <w:rStyle w:val="SubtleReference"/>
                  </w:rPr>
                  <w:t>Company</w:t>
                </w:r>
              </w:sdtContent>
            </w:sdt>
          </w:p>
          <w:sdt>
            <w:sdtPr>
              <w:alias w:val="Enter job details 1:"/>
              <w:tag w:val="Enter job details 1:"/>
              <w:id w:val="700675452"/>
              <w:placeholder>
                <w:docPart w:val="82D2FA6B59B5408EBE0913967F6D75CA"/>
              </w:placeholder>
              <w:temporary/>
              <w:showingPlcHdr/>
              <w15:appearance w15:val="hidden"/>
            </w:sdtPr>
            <w:sdtContent>
              <w:p w14:paraId="18562D0E" w14:textId="77777777" w:rsidR="00C65929" w:rsidRPr="00CF1A49" w:rsidRDefault="00C65929" w:rsidP="00F81A44">
                <w:pPr>
                  <w:contextualSpacing w:val="0"/>
                </w:pPr>
                <w:r w:rsidRPr="00CF1A49">
                  <w:t>Describe your responsibilities and achievements in terms of impact and results. Use examples, but keep it short.</w:t>
                </w:r>
              </w:p>
            </w:sdtContent>
          </w:sdt>
        </w:tc>
      </w:tr>
    </w:tbl>
    <w:sdt>
      <w:sdtPr>
        <w:alias w:val="Skills:"/>
        <w:tag w:val="Skills:"/>
        <w:id w:val="-1392877668"/>
        <w:placeholder>
          <w:docPart w:val="585BACF11DB54A38A5586BF242CD2040"/>
        </w:placeholder>
        <w:temporary/>
        <w:showingPlcHdr/>
        <w15:appearance w15:val="hidden"/>
      </w:sdtPr>
      <w:sdtContent>
        <w:p w14:paraId="7A3BA5E0" w14:textId="77777777" w:rsidR="00B7100A" w:rsidRPr="00CF1A49" w:rsidRDefault="00B7100A" w:rsidP="00B7100A">
          <w:pPr>
            <w:pStyle w:val="Heading1"/>
          </w:pPr>
          <w:r w:rsidRPr="00031983">
            <w:rPr>
              <w:color w:val="auto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7100A" w:rsidRPr="006E1507" w14:paraId="1AB14604" w14:textId="77777777" w:rsidTr="00F81A44">
        <w:tc>
          <w:tcPr>
            <w:tcW w:w="4675" w:type="dxa"/>
          </w:tcPr>
          <w:sdt>
            <w:sdtPr>
              <w:alias w:val="Enter skills 3:"/>
              <w:tag w:val="Enter skills 3:"/>
              <w:id w:val="1583034276"/>
              <w:placeholder>
                <w:docPart w:val="97C86D65CBF74B339F326F0879CE2499"/>
              </w:placeholder>
              <w:temporary/>
              <w:showingPlcHdr/>
              <w15:appearance w15:val="hidden"/>
            </w:sdtPr>
            <w:sdtContent>
              <w:p w14:paraId="792A963D" w14:textId="3E129AB1" w:rsidR="00C65929" w:rsidRDefault="00C65929" w:rsidP="00C65929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3:"/>
              <w:tag w:val="Enter skills 3:"/>
              <w:id w:val="-712418555"/>
              <w:placeholder>
                <w:docPart w:val="1220BB5C994F407BB8868593769F9393"/>
              </w:placeholder>
              <w:temporary/>
              <w:showingPlcHdr/>
              <w15:appearance w15:val="hidden"/>
            </w:sdtPr>
            <w:sdtContent>
              <w:p w14:paraId="5D5788B8" w14:textId="123441AB" w:rsidR="00B7100A" w:rsidRPr="006E1507" w:rsidRDefault="00C65929" w:rsidP="00C65929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2:"/>
              <w:tag w:val="Enter skills 2:"/>
              <w:id w:val="1188019400"/>
              <w:placeholder>
                <w:docPart w:val="F64FDE8416AB4BDFB9E5FE32CE228A82"/>
              </w:placeholder>
              <w:temporary/>
              <w:showingPlcHdr/>
              <w15:appearance w15:val="hidden"/>
            </w:sdtPr>
            <w:sdtContent>
              <w:p w14:paraId="0224EEE9" w14:textId="77777777" w:rsidR="00B7100A" w:rsidRPr="006E1507" w:rsidRDefault="00B7100A" w:rsidP="00F81A44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</w:tc>
        <w:tc>
          <w:tcPr>
            <w:tcW w:w="4675" w:type="dxa"/>
            <w:tcMar>
              <w:left w:w="360" w:type="dxa"/>
            </w:tcMar>
          </w:tcPr>
          <w:sdt>
            <w:sdtPr>
              <w:alias w:val="Enter skills 3:"/>
              <w:tag w:val="Enter skills 3:"/>
              <w:id w:val="-1107503302"/>
              <w:placeholder>
                <w:docPart w:val="81F1E18868A845E4B504B1F3FCAE658F"/>
              </w:placeholder>
              <w:temporary/>
              <w:showingPlcHdr/>
              <w15:appearance w15:val="hidden"/>
            </w:sdtPr>
            <w:sdtContent>
              <w:p w14:paraId="5DEE21FB" w14:textId="77777777" w:rsidR="00B7100A" w:rsidRPr="006E1507" w:rsidRDefault="00B7100A" w:rsidP="00F81A44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4:"/>
              <w:tag w:val="Enter skills 4:"/>
              <w:id w:val="-718748817"/>
              <w:placeholder>
                <w:docPart w:val="CE1EC4CD8C4D4A4787C30D6C9E446287"/>
              </w:placeholder>
              <w:temporary/>
              <w:showingPlcHdr/>
              <w15:appearance w15:val="hidden"/>
            </w:sdtPr>
            <w:sdtContent>
              <w:p w14:paraId="139A8303" w14:textId="77777777" w:rsidR="00B7100A" w:rsidRPr="006E1507" w:rsidRDefault="00B7100A" w:rsidP="00F81A44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5:"/>
              <w:tag w:val="Enter skills 5:"/>
              <w:id w:val="-335767185"/>
              <w:placeholder>
                <w:docPart w:val="154CA279466B42359CB9E3E624F13123"/>
              </w:placeholder>
              <w:temporary/>
              <w:showingPlcHdr/>
              <w15:appearance w15:val="hidden"/>
            </w:sdtPr>
            <w:sdtContent>
              <w:p w14:paraId="29A0D8FE" w14:textId="77777777" w:rsidR="00B7100A" w:rsidRPr="006E1507" w:rsidRDefault="00B7100A" w:rsidP="00F81A44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</w:tc>
      </w:tr>
    </w:tbl>
    <w:sdt>
      <w:sdtPr>
        <w:alias w:val="Activities:"/>
        <w:tag w:val="Activities:"/>
        <w:id w:val="1223332893"/>
        <w:placeholder>
          <w:docPart w:val="183D690AD71D4D5B8F3182BB3621B3E4"/>
        </w:placeholder>
        <w:temporary/>
        <w:showingPlcHdr/>
        <w15:appearance w15:val="hidden"/>
      </w:sdtPr>
      <w:sdtContent>
        <w:p w14:paraId="1DD7D4B5" w14:textId="77777777" w:rsidR="00B7100A" w:rsidRPr="00CF1A49" w:rsidRDefault="00B7100A" w:rsidP="00B7100A">
          <w:pPr>
            <w:pStyle w:val="Heading1"/>
          </w:pPr>
          <w:r w:rsidRPr="00031983">
            <w:rPr>
              <w:color w:val="auto"/>
            </w:rPr>
            <w:t>Activities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C65929" w:rsidRPr="006E1507" w14:paraId="0753980B" w14:textId="77777777" w:rsidTr="00F81A44">
        <w:tc>
          <w:tcPr>
            <w:tcW w:w="4675" w:type="dxa"/>
          </w:tcPr>
          <w:p w14:paraId="3AF26247" w14:textId="6F4552C0" w:rsidR="00C65929" w:rsidRPr="006E1507" w:rsidRDefault="00C65929" w:rsidP="00F81A44">
            <w:pPr>
              <w:pStyle w:val="ListBullet"/>
              <w:contextualSpacing w:val="0"/>
            </w:pPr>
            <w:r>
              <w:t>List your hobbies / extra-curricular activities</w:t>
            </w:r>
          </w:p>
          <w:p w14:paraId="7FB1233E" w14:textId="637F51D7" w:rsidR="00C65929" w:rsidRPr="006E1507" w:rsidRDefault="00C65929" w:rsidP="00C65929">
            <w:pPr>
              <w:pStyle w:val="ListBullet"/>
              <w:contextualSpacing w:val="0"/>
            </w:pPr>
            <w:r>
              <w:t xml:space="preserve">List your hobbies </w:t>
            </w:r>
            <w:r>
              <w:t>/</w:t>
            </w:r>
            <w:r>
              <w:t xml:space="preserve"> extra-curricular activities</w:t>
            </w:r>
          </w:p>
        </w:tc>
        <w:tc>
          <w:tcPr>
            <w:tcW w:w="4675" w:type="dxa"/>
            <w:tcMar>
              <w:left w:w="360" w:type="dxa"/>
            </w:tcMar>
          </w:tcPr>
          <w:p w14:paraId="47940A4B" w14:textId="0D223DC7" w:rsidR="00C65929" w:rsidRPr="006E1507" w:rsidRDefault="00C65929" w:rsidP="00C65929">
            <w:pPr>
              <w:pStyle w:val="ListBullet"/>
              <w:contextualSpacing w:val="0"/>
            </w:pPr>
            <w:r>
              <w:t xml:space="preserve">List your hobbies </w:t>
            </w:r>
            <w:r>
              <w:t>/</w:t>
            </w:r>
            <w:r>
              <w:t xml:space="preserve"> extra-curricular activities</w:t>
            </w:r>
          </w:p>
          <w:p w14:paraId="64A20A1F" w14:textId="620F1B34" w:rsidR="00C65929" w:rsidRPr="006E1507" w:rsidRDefault="00C65929" w:rsidP="00C65929">
            <w:pPr>
              <w:pStyle w:val="ListBullet"/>
              <w:contextualSpacing w:val="0"/>
            </w:pPr>
            <w:r>
              <w:t xml:space="preserve">List your hobbies </w:t>
            </w:r>
            <w:r>
              <w:t>/</w:t>
            </w:r>
            <w:r>
              <w:t xml:space="preserve"> extra-curricular activities</w:t>
            </w:r>
          </w:p>
          <w:p w14:paraId="40D6B110" w14:textId="512E389C" w:rsidR="00C65929" w:rsidRPr="006E1507" w:rsidRDefault="00C65929" w:rsidP="00C65929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7C07E1A4" w14:textId="77777777" w:rsidR="00B7100A" w:rsidRPr="006E1507" w:rsidRDefault="00B7100A" w:rsidP="00B7100A"/>
    <w:sectPr w:rsidR="00B7100A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DD2B1" w14:textId="77777777" w:rsidR="00EE7B1B" w:rsidRDefault="00EE7B1B" w:rsidP="0068194B">
      <w:r>
        <w:separator/>
      </w:r>
    </w:p>
    <w:p w14:paraId="07C8B156" w14:textId="77777777" w:rsidR="00EE7B1B" w:rsidRDefault="00EE7B1B"/>
    <w:p w14:paraId="3947EC56" w14:textId="77777777" w:rsidR="00EE7B1B" w:rsidRDefault="00EE7B1B"/>
  </w:endnote>
  <w:endnote w:type="continuationSeparator" w:id="0">
    <w:p w14:paraId="6A4EC1C4" w14:textId="77777777" w:rsidR="00EE7B1B" w:rsidRDefault="00EE7B1B" w:rsidP="0068194B">
      <w:r>
        <w:continuationSeparator/>
      </w:r>
    </w:p>
    <w:p w14:paraId="6A6C7582" w14:textId="77777777" w:rsidR="00EE7B1B" w:rsidRDefault="00EE7B1B"/>
    <w:p w14:paraId="5DE4FF59" w14:textId="77777777" w:rsidR="00EE7B1B" w:rsidRDefault="00EE7B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7CE23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5F948" w14:textId="77777777" w:rsidR="00EE7B1B" w:rsidRDefault="00EE7B1B" w:rsidP="0068194B">
      <w:r>
        <w:separator/>
      </w:r>
    </w:p>
    <w:p w14:paraId="32D8EAD7" w14:textId="77777777" w:rsidR="00EE7B1B" w:rsidRDefault="00EE7B1B"/>
    <w:p w14:paraId="46B60FF9" w14:textId="77777777" w:rsidR="00EE7B1B" w:rsidRDefault="00EE7B1B"/>
  </w:footnote>
  <w:footnote w:type="continuationSeparator" w:id="0">
    <w:p w14:paraId="0E7DF3AE" w14:textId="77777777" w:rsidR="00EE7B1B" w:rsidRDefault="00EE7B1B" w:rsidP="0068194B">
      <w:r>
        <w:continuationSeparator/>
      </w:r>
    </w:p>
    <w:p w14:paraId="10FA1495" w14:textId="77777777" w:rsidR="00EE7B1B" w:rsidRDefault="00EE7B1B"/>
    <w:p w14:paraId="64F45EB6" w14:textId="77777777" w:rsidR="00EE7B1B" w:rsidRDefault="00EE7B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4B3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EE301C" wp14:editId="6A7F1126">
              <wp:simplePos x="0" y="0"/>
              <wp:positionH relativeFrom="page">
                <wp:posOffset>0</wp:posOffset>
              </wp:positionH>
              <wp:positionV relativeFrom="page">
                <wp:posOffset>1339850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08EA82B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05.5pt" to="612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AxV/2Y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0A"/>
    <w:rsid w:val="000001EF"/>
    <w:rsid w:val="00007322"/>
    <w:rsid w:val="00007728"/>
    <w:rsid w:val="00024584"/>
    <w:rsid w:val="00024730"/>
    <w:rsid w:val="00031983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6CA9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100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5929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7B1B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32256"/>
  <w15:chartTrackingRefBased/>
  <w15:docId w15:val="{32280104-255E-48C7-A668-2510F298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fan.arshad\AppData\Local\Microsoft\Office\16.0\DTS\en-US%7b32955D45-0BF8-410B-B32E-E43AC0C80EF5%7d\%7b288746C5-5698-48BC-8671-69C05321D582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314F1F355045D1A97B1815DC80E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C08DE-FD88-4694-AE6F-E29C881F2DA3}"/>
      </w:docPartPr>
      <w:docPartBody>
        <w:p w:rsidR="00000000" w:rsidRDefault="002465C7">
          <w:pPr>
            <w:pStyle w:val="49314F1F355045D1A97B1815DC80ED46"/>
          </w:pPr>
          <w:r>
            <w:t xml:space="preserve">First </w:t>
          </w:r>
          <w:r w:rsidRPr="00CF1A49">
            <w:t>Name</w:t>
          </w:r>
        </w:p>
      </w:docPartBody>
    </w:docPart>
    <w:docPart>
      <w:docPartPr>
        <w:name w:val="23627D437C944992B40D82EBC78A9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B7631-E9B2-4233-8F7D-7248A57F25AB}"/>
      </w:docPartPr>
      <w:docPartBody>
        <w:p w:rsidR="00000000" w:rsidRDefault="002465C7">
          <w:pPr>
            <w:pStyle w:val="23627D437C944992B40D82EBC78A933B"/>
          </w:pPr>
          <w:r w:rsidRPr="00DF4D6C">
            <w:rPr>
              <w:rStyle w:val="IntenseEmphasis"/>
            </w:rPr>
            <w:t>last name</w:t>
          </w:r>
        </w:p>
      </w:docPartBody>
    </w:docPart>
    <w:docPart>
      <w:docPartPr>
        <w:name w:val="1579880EEA094CE5BB1E60A0A6D1A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4C386-4033-4BA9-AEC4-4709A24F3EB1}"/>
      </w:docPartPr>
      <w:docPartBody>
        <w:p w:rsidR="00000000" w:rsidRDefault="002465C7">
          <w:pPr>
            <w:pStyle w:val="1579880EEA094CE5BB1E60A0A6D1A1D0"/>
          </w:pPr>
          <w:r w:rsidRPr="00CF1A49">
            <w:t>Address</w:t>
          </w:r>
        </w:p>
      </w:docPartBody>
    </w:docPart>
    <w:docPart>
      <w:docPartPr>
        <w:name w:val="457B93AE22564BF9ADA375B5A375A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A014A-D4E4-49F7-BEEB-B92A859856A1}"/>
      </w:docPartPr>
      <w:docPartBody>
        <w:p w:rsidR="00000000" w:rsidRDefault="002465C7">
          <w:pPr>
            <w:pStyle w:val="457B93AE22564BF9ADA375B5A375AE72"/>
          </w:pPr>
          <w:r w:rsidRPr="00CF1A49">
            <w:t>·</w:t>
          </w:r>
        </w:p>
      </w:docPartBody>
    </w:docPart>
    <w:docPart>
      <w:docPartPr>
        <w:name w:val="7AF1F3F227F0440A84A8271238F1F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7FA3C-9C24-44D7-8DBD-186E5E18478F}"/>
      </w:docPartPr>
      <w:docPartBody>
        <w:p w:rsidR="00000000" w:rsidRDefault="002465C7">
          <w:pPr>
            <w:pStyle w:val="7AF1F3F227F0440A84A8271238F1F6CF"/>
          </w:pPr>
          <w:r w:rsidRPr="00CF1A49">
            <w:t>Phone</w:t>
          </w:r>
        </w:p>
      </w:docPartBody>
    </w:docPart>
    <w:docPart>
      <w:docPartPr>
        <w:name w:val="E6A8EC88BB8B4187B1A429E646AB3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04E10-DFCB-4CD9-804B-0EB2835967D3}"/>
      </w:docPartPr>
      <w:docPartBody>
        <w:p w:rsidR="00000000" w:rsidRDefault="002465C7">
          <w:pPr>
            <w:pStyle w:val="E6A8EC88BB8B4187B1A429E646AB3415"/>
          </w:pPr>
          <w:r w:rsidRPr="00CF1A49">
            <w:t>Email</w:t>
          </w:r>
        </w:p>
      </w:docPartBody>
    </w:docPart>
    <w:docPart>
      <w:docPartPr>
        <w:name w:val="28F026D0088C410A9A77040939480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A3300-0BCC-4313-A3DB-53DEE8865868}"/>
      </w:docPartPr>
      <w:docPartBody>
        <w:p w:rsidR="00000000" w:rsidRDefault="002465C7">
          <w:pPr>
            <w:pStyle w:val="28F026D0088C410A9A77040939480908"/>
          </w:pPr>
          <w:r w:rsidRPr="00CF1A49">
            <w:t>·</w:t>
          </w:r>
        </w:p>
      </w:docPartBody>
    </w:docPart>
    <w:docPart>
      <w:docPartPr>
        <w:name w:val="C2AC58AF1918435492C92655A3529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FA1E8-1125-4F47-84AD-8A6103728C13}"/>
      </w:docPartPr>
      <w:docPartBody>
        <w:p w:rsidR="00000000" w:rsidRDefault="002465C7">
          <w:pPr>
            <w:pStyle w:val="C2AC58AF1918435492C92655A3529E7B"/>
          </w:pPr>
          <w:r w:rsidRPr="00CF1A49">
            <w:t>LinkedIn Profile</w:t>
          </w:r>
        </w:p>
      </w:docPartBody>
    </w:docPart>
    <w:docPart>
      <w:docPartPr>
        <w:name w:val="D66E8227EBBA4A36883245CDFC780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82BBF-AB04-4F40-B158-C2D6491D7D33}"/>
      </w:docPartPr>
      <w:docPartBody>
        <w:p w:rsidR="00000000" w:rsidRDefault="002465C7">
          <w:pPr>
            <w:pStyle w:val="D66E8227EBBA4A36883245CDFC78066C"/>
          </w:pPr>
          <w:r w:rsidRPr="00CF1A49">
            <w:t>·</w:t>
          </w:r>
        </w:p>
      </w:docPartBody>
    </w:docPart>
    <w:docPart>
      <w:docPartPr>
        <w:name w:val="BB23AFFA377C4E4A895CA52009054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B3F7-5DAC-42EE-9088-E7838728BAC7}"/>
      </w:docPartPr>
      <w:docPartBody>
        <w:p w:rsidR="00000000" w:rsidRDefault="002465C7">
          <w:pPr>
            <w:pStyle w:val="BB23AFFA377C4E4A895CA5200905499E"/>
          </w:pPr>
          <w:r w:rsidRPr="00CF1A49">
            <w:t>Twitter/Blog/Portfolio</w:t>
          </w:r>
        </w:p>
      </w:docPartBody>
    </w:docPart>
    <w:docPart>
      <w:docPartPr>
        <w:name w:val="D3630953EE4046359ECC1D204EB8E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64634-4CD9-4E1F-8EB3-7618C05DB378}"/>
      </w:docPartPr>
      <w:docPartBody>
        <w:p w:rsidR="00000000" w:rsidRDefault="002465C7">
          <w:pPr>
            <w:pStyle w:val="D3630953EE4046359ECC1D204EB8E10A"/>
          </w:pPr>
          <w:r w:rsidRPr="00CF1A49">
            <w:t>Education</w:t>
          </w:r>
        </w:p>
      </w:docPartBody>
    </w:docPart>
    <w:docPart>
      <w:docPartPr>
        <w:name w:val="FD231CB0974B4FA3B210377285CAE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3F98F-577A-4703-AFE3-8620D5A49DFC}"/>
      </w:docPartPr>
      <w:docPartBody>
        <w:p w:rsidR="00000000" w:rsidRDefault="002465C7">
          <w:pPr>
            <w:pStyle w:val="FD231CB0974B4FA3B210377285CAEA94"/>
          </w:pPr>
          <w:r w:rsidRPr="00CF1A49">
            <w:t>Month</w:t>
          </w:r>
        </w:p>
      </w:docPartBody>
    </w:docPart>
    <w:docPart>
      <w:docPartPr>
        <w:name w:val="909D9A4F33E14CD2A0A7987EFF33A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03D37-50B8-4879-B792-88426FD2E034}"/>
      </w:docPartPr>
      <w:docPartBody>
        <w:p w:rsidR="00000000" w:rsidRDefault="002465C7">
          <w:pPr>
            <w:pStyle w:val="909D9A4F33E14CD2A0A7987EFF33A03C"/>
          </w:pPr>
          <w:r w:rsidRPr="00CF1A49">
            <w:t>Year</w:t>
          </w:r>
        </w:p>
      </w:docPartBody>
    </w:docPart>
    <w:docPart>
      <w:docPartPr>
        <w:name w:val="F17204FEAE744862ABE53788E4B77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D4B10-F458-4A9A-9174-5B599F0E3272}"/>
      </w:docPartPr>
      <w:docPartBody>
        <w:p w:rsidR="00000000" w:rsidRDefault="002465C7">
          <w:pPr>
            <w:pStyle w:val="F17204FEAE744862ABE53788E4B779AF"/>
          </w:pPr>
          <w:r w:rsidRPr="00CF1A49">
            <w:t>Degree Title</w:t>
          </w:r>
        </w:p>
      </w:docPartBody>
    </w:docPart>
    <w:docPart>
      <w:docPartPr>
        <w:name w:val="B71C672923B342F1AA430BBA68B1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E1ED7-1AEB-43EA-889F-090C348C5370}"/>
      </w:docPartPr>
      <w:docPartBody>
        <w:p w:rsidR="00000000" w:rsidRDefault="002465C7">
          <w:pPr>
            <w:pStyle w:val="B71C672923B342F1AA430BBA68B10B3F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2F94BA57DFFA412495ACE0B7AFB8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6D91D-E653-4F46-B2CB-80E6B1C5E75F}"/>
      </w:docPartPr>
      <w:docPartBody>
        <w:p w:rsidR="00000000" w:rsidRDefault="002465C7">
          <w:pPr>
            <w:pStyle w:val="2F94BA57DFFA412495ACE0B7AFB8B1AB"/>
          </w:pPr>
          <w:r w:rsidRPr="00CF1A49">
            <w:t>Month</w:t>
          </w:r>
        </w:p>
      </w:docPartBody>
    </w:docPart>
    <w:docPart>
      <w:docPartPr>
        <w:name w:val="E50728AD70414153A31780D535257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B643F-7A51-4467-A1E5-B6C0DF6A00DB}"/>
      </w:docPartPr>
      <w:docPartBody>
        <w:p w:rsidR="00000000" w:rsidRDefault="002465C7">
          <w:pPr>
            <w:pStyle w:val="E50728AD70414153A31780D5352577A1"/>
          </w:pPr>
          <w:r w:rsidRPr="00CF1A49">
            <w:t>Year</w:t>
          </w:r>
        </w:p>
      </w:docPartBody>
    </w:docPart>
    <w:docPart>
      <w:docPartPr>
        <w:name w:val="6E7A113AD2DE4F128FFB20DC97F1A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12EBF-B606-4424-A96A-6B2EDE3A0B0D}"/>
      </w:docPartPr>
      <w:docPartBody>
        <w:p w:rsidR="00000000" w:rsidRDefault="002465C7">
          <w:pPr>
            <w:pStyle w:val="6E7A113AD2DE4F128FFB20DC97F1AFD9"/>
          </w:pPr>
          <w:r w:rsidRPr="00CF1A49">
            <w:t>Degree Title</w:t>
          </w:r>
        </w:p>
      </w:docPartBody>
    </w:docPart>
    <w:docPart>
      <w:docPartPr>
        <w:name w:val="C59563EA9A044C7B94C0CE3A66B28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3F98-BA5D-49F1-A3B3-1E8AF764BFD7}"/>
      </w:docPartPr>
      <w:docPartBody>
        <w:p w:rsidR="00000000" w:rsidRDefault="002465C7">
          <w:pPr>
            <w:pStyle w:val="C59563EA9A044C7B94C0CE3A66B285B3"/>
          </w:pPr>
          <w:r w:rsidRPr="00CF1A49">
            <w:rPr>
              <w:rStyle w:val="SubtleReference"/>
            </w:rPr>
            <w:t>School</w:t>
          </w:r>
        </w:p>
      </w:docPartBody>
    </w:docPart>
    <w:docPart>
      <w:docPartPr>
        <w:name w:val="3C6656A29CAE4362A2B24878F9709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0862-4F21-4E6C-AD29-A4270FD85FC0}"/>
      </w:docPartPr>
      <w:docPartBody>
        <w:p w:rsidR="00000000" w:rsidRDefault="002465C7">
          <w:pPr>
            <w:pStyle w:val="3C6656A29CAE4362A2B24878F9709C98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AFD90C02978341159156C71C3FE9E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5E7A8-ECCC-4957-8CBE-61AF8D89D472}"/>
      </w:docPartPr>
      <w:docPartBody>
        <w:p w:rsidR="00000000" w:rsidRDefault="00387327" w:rsidP="00387327">
          <w:pPr>
            <w:pStyle w:val="AFD90C02978341159156C71C3FE9EDBE"/>
          </w:pPr>
          <w:r w:rsidRPr="00CF1A49">
            <w:t>Dates From</w:t>
          </w:r>
        </w:p>
      </w:docPartBody>
    </w:docPart>
    <w:docPart>
      <w:docPartPr>
        <w:name w:val="7116FE69C0E9437EBCC41A50B9339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20679-766A-4E34-A552-FA89EC441BBA}"/>
      </w:docPartPr>
      <w:docPartBody>
        <w:p w:rsidR="00000000" w:rsidRDefault="00387327" w:rsidP="00387327">
          <w:pPr>
            <w:pStyle w:val="7116FE69C0E9437EBCC41A50B9339128"/>
          </w:pPr>
          <w:r w:rsidRPr="00CF1A49">
            <w:t>To</w:t>
          </w:r>
        </w:p>
      </w:docPartBody>
    </w:docPart>
    <w:docPart>
      <w:docPartPr>
        <w:name w:val="D32461FF69B148BF8B029D45FA559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B7C7A-5E64-4E8E-A140-D1422F6F3CE5}"/>
      </w:docPartPr>
      <w:docPartBody>
        <w:p w:rsidR="00000000" w:rsidRDefault="00387327" w:rsidP="00387327">
          <w:pPr>
            <w:pStyle w:val="D32461FF69B148BF8B029D45FA559646"/>
          </w:pPr>
          <w:r w:rsidRPr="00CF1A49">
            <w:t>Job Title</w:t>
          </w:r>
        </w:p>
      </w:docPartBody>
    </w:docPart>
    <w:docPart>
      <w:docPartPr>
        <w:name w:val="ED0F67F8E7794CAE8DB5C36775FF5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797C5-40A7-4E07-9034-0C649CBE2F04}"/>
      </w:docPartPr>
      <w:docPartBody>
        <w:p w:rsidR="00000000" w:rsidRDefault="00387327" w:rsidP="00387327">
          <w:pPr>
            <w:pStyle w:val="ED0F67F8E7794CAE8DB5C36775FF5B37"/>
          </w:pPr>
          <w:r w:rsidRPr="00CF1A49">
            <w:rPr>
              <w:rStyle w:val="SubtleReference"/>
            </w:rPr>
            <w:t>Company</w:t>
          </w:r>
        </w:p>
      </w:docPartBody>
    </w:docPart>
    <w:docPart>
      <w:docPartPr>
        <w:name w:val="5BE170D0EDBF44B69393B64B05CB4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52A58-0B33-4DF3-A0E8-05BA6BB57CD5}"/>
      </w:docPartPr>
      <w:docPartBody>
        <w:p w:rsidR="00000000" w:rsidRDefault="00387327" w:rsidP="00387327">
          <w:pPr>
            <w:pStyle w:val="5BE170D0EDBF44B69393B64B05CB4E7E"/>
          </w:pPr>
          <w:r w:rsidRPr="00CF1A49">
            <w:t>Describe your responsibilities and achievements in terms of impact and results. Use examples, but keep it short.</w:t>
          </w:r>
        </w:p>
      </w:docPartBody>
    </w:docPart>
    <w:docPart>
      <w:docPartPr>
        <w:name w:val="585BACF11DB54A38A5586BF242CD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CCF46-B6EF-4F8C-8360-27382B138477}"/>
      </w:docPartPr>
      <w:docPartBody>
        <w:p w:rsidR="00000000" w:rsidRDefault="00387327" w:rsidP="00387327">
          <w:pPr>
            <w:pStyle w:val="585BACF11DB54A38A5586BF242CD2040"/>
          </w:pPr>
          <w:r w:rsidRPr="00CF1A49">
            <w:t>Skills</w:t>
          </w:r>
        </w:p>
      </w:docPartBody>
    </w:docPart>
    <w:docPart>
      <w:docPartPr>
        <w:name w:val="F64FDE8416AB4BDFB9E5FE32CE228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81133-84C0-4FE1-B273-E2C2C38F9EE9}"/>
      </w:docPartPr>
      <w:docPartBody>
        <w:p w:rsidR="00000000" w:rsidRDefault="00387327" w:rsidP="00387327">
          <w:pPr>
            <w:pStyle w:val="F64FDE8416AB4BDFB9E5FE32CE228A82"/>
          </w:pPr>
          <w:r w:rsidRPr="006E1507">
            <w:t>List one of your strengths</w:t>
          </w:r>
        </w:p>
      </w:docPartBody>
    </w:docPart>
    <w:docPart>
      <w:docPartPr>
        <w:name w:val="81F1E18868A845E4B504B1F3FCAE6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28CEF-32B7-4FA3-8FC6-C1BCFA4C2209}"/>
      </w:docPartPr>
      <w:docPartBody>
        <w:p w:rsidR="00000000" w:rsidRDefault="00387327" w:rsidP="00387327">
          <w:pPr>
            <w:pStyle w:val="81F1E18868A845E4B504B1F3FCAE658F"/>
          </w:pPr>
          <w:r w:rsidRPr="006E1507">
            <w:t>List one of your strengths</w:t>
          </w:r>
        </w:p>
      </w:docPartBody>
    </w:docPart>
    <w:docPart>
      <w:docPartPr>
        <w:name w:val="CE1EC4CD8C4D4A4787C30D6C9E446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03914-7566-42D9-94B4-102C677CC5B7}"/>
      </w:docPartPr>
      <w:docPartBody>
        <w:p w:rsidR="00000000" w:rsidRDefault="00387327" w:rsidP="00387327">
          <w:pPr>
            <w:pStyle w:val="CE1EC4CD8C4D4A4787C30D6C9E446287"/>
          </w:pPr>
          <w:r w:rsidRPr="006E1507">
            <w:t>List one of your strengths</w:t>
          </w:r>
        </w:p>
      </w:docPartBody>
    </w:docPart>
    <w:docPart>
      <w:docPartPr>
        <w:name w:val="154CA279466B42359CB9E3E624F13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B698F-5F63-4150-8FA9-FE28F787EB2C}"/>
      </w:docPartPr>
      <w:docPartBody>
        <w:p w:rsidR="00000000" w:rsidRDefault="00387327" w:rsidP="00387327">
          <w:pPr>
            <w:pStyle w:val="154CA279466B42359CB9E3E624F13123"/>
          </w:pPr>
          <w:r w:rsidRPr="006E1507">
            <w:t>List one of your strengths</w:t>
          </w:r>
        </w:p>
      </w:docPartBody>
    </w:docPart>
    <w:docPart>
      <w:docPartPr>
        <w:name w:val="183D690AD71D4D5B8F3182BB3621B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28055-AC7D-4D6F-8E1B-CEE4511163B2}"/>
      </w:docPartPr>
      <w:docPartBody>
        <w:p w:rsidR="00000000" w:rsidRDefault="00387327" w:rsidP="00387327">
          <w:pPr>
            <w:pStyle w:val="183D690AD71D4D5B8F3182BB3621B3E4"/>
          </w:pPr>
          <w:r w:rsidRPr="00CF1A49">
            <w:t>Activities</w:t>
          </w:r>
        </w:p>
      </w:docPartBody>
    </w:docPart>
    <w:docPart>
      <w:docPartPr>
        <w:name w:val="C6C8E6192065429CB16497A0EE574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E7C91-92DB-4D3E-82E1-E28C63400787}"/>
      </w:docPartPr>
      <w:docPartBody>
        <w:p w:rsidR="00000000" w:rsidRDefault="00387327" w:rsidP="00387327">
          <w:pPr>
            <w:pStyle w:val="C6C8E6192065429CB16497A0EE5741AF"/>
          </w:pPr>
          <w:r w:rsidRPr="00CF1A49">
            <w:t>Dates From</w:t>
          </w:r>
        </w:p>
      </w:docPartBody>
    </w:docPart>
    <w:docPart>
      <w:docPartPr>
        <w:name w:val="0000483B4F58473C9C1E75F5ECAD2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1CFA4-442B-4858-ABB1-21B221FC6A8C}"/>
      </w:docPartPr>
      <w:docPartBody>
        <w:p w:rsidR="00000000" w:rsidRDefault="00387327" w:rsidP="00387327">
          <w:pPr>
            <w:pStyle w:val="0000483B4F58473C9C1E75F5ECAD25C7"/>
          </w:pPr>
          <w:r w:rsidRPr="00CF1A49">
            <w:t>To</w:t>
          </w:r>
        </w:p>
      </w:docPartBody>
    </w:docPart>
    <w:docPart>
      <w:docPartPr>
        <w:name w:val="D575DC6E36B846899C48109AAA853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0CFD1-7497-4BA5-B043-953E443D1A13}"/>
      </w:docPartPr>
      <w:docPartBody>
        <w:p w:rsidR="00000000" w:rsidRDefault="00387327" w:rsidP="00387327">
          <w:pPr>
            <w:pStyle w:val="D575DC6E36B846899C48109AAA853377"/>
          </w:pPr>
          <w:r w:rsidRPr="00CF1A49">
            <w:rPr>
              <w:rStyle w:val="SubtleReference"/>
            </w:rPr>
            <w:t>Company</w:t>
          </w:r>
        </w:p>
      </w:docPartBody>
    </w:docPart>
    <w:docPart>
      <w:docPartPr>
        <w:name w:val="82D2FA6B59B5408EBE0913967F6D7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0EE63-1421-4918-BCBB-2B8882C1AC4F}"/>
      </w:docPartPr>
      <w:docPartBody>
        <w:p w:rsidR="00000000" w:rsidRDefault="00387327" w:rsidP="00387327">
          <w:pPr>
            <w:pStyle w:val="82D2FA6B59B5408EBE0913967F6D75CA"/>
          </w:pPr>
          <w:r w:rsidRPr="00CF1A49">
            <w:t>Describe your responsibilities and achievements in terms of impact and results. Use examples, but keep it short.</w:t>
          </w:r>
        </w:p>
      </w:docPartBody>
    </w:docPart>
    <w:docPart>
      <w:docPartPr>
        <w:name w:val="97C86D65CBF74B339F326F0879CE2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35100-5A3A-43E5-BF1B-7924950F6F92}"/>
      </w:docPartPr>
      <w:docPartBody>
        <w:p w:rsidR="00000000" w:rsidRDefault="00387327" w:rsidP="00387327">
          <w:pPr>
            <w:pStyle w:val="97C86D65CBF74B339F326F0879CE2499"/>
          </w:pPr>
          <w:r w:rsidRPr="006E1507">
            <w:t>List one of your strengths</w:t>
          </w:r>
        </w:p>
      </w:docPartBody>
    </w:docPart>
    <w:docPart>
      <w:docPartPr>
        <w:name w:val="1220BB5C994F407BB8868593769F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9B2A3-F762-4496-8550-A968DCF7365A}"/>
      </w:docPartPr>
      <w:docPartBody>
        <w:p w:rsidR="00000000" w:rsidRDefault="00387327" w:rsidP="00387327">
          <w:pPr>
            <w:pStyle w:val="1220BB5C994F407BB8868593769F9393"/>
          </w:pPr>
          <w:r w:rsidRPr="006E1507">
            <w:t>List one of your strengths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27"/>
    <w:rsid w:val="002465C7"/>
    <w:rsid w:val="0038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14F1F355045D1A97B1815DC80ED46">
    <w:name w:val="49314F1F355045D1A97B1815DC80ED4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3627D437C944992B40D82EBC78A933B">
    <w:name w:val="23627D437C944992B40D82EBC78A933B"/>
  </w:style>
  <w:style w:type="paragraph" w:customStyle="1" w:styleId="1579880EEA094CE5BB1E60A0A6D1A1D0">
    <w:name w:val="1579880EEA094CE5BB1E60A0A6D1A1D0"/>
  </w:style>
  <w:style w:type="paragraph" w:customStyle="1" w:styleId="457B93AE22564BF9ADA375B5A375AE72">
    <w:name w:val="457B93AE22564BF9ADA375B5A375AE72"/>
  </w:style>
  <w:style w:type="paragraph" w:customStyle="1" w:styleId="7AF1F3F227F0440A84A8271238F1F6CF">
    <w:name w:val="7AF1F3F227F0440A84A8271238F1F6CF"/>
  </w:style>
  <w:style w:type="paragraph" w:customStyle="1" w:styleId="E6A8EC88BB8B4187B1A429E646AB3415">
    <w:name w:val="E6A8EC88BB8B4187B1A429E646AB3415"/>
  </w:style>
  <w:style w:type="paragraph" w:customStyle="1" w:styleId="28F026D0088C410A9A77040939480908">
    <w:name w:val="28F026D0088C410A9A77040939480908"/>
  </w:style>
  <w:style w:type="paragraph" w:customStyle="1" w:styleId="C2AC58AF1918435492C92655A3529E7B">
    <w:name w:val="C2AC58AF1918435492C92655A3529E7B"/>
  </w:style>
  <w:style w:type="paragraph" w:customStyle="1" w:styleId="D66E8227EBBA4A36883245CDFC78066C">
    <w:name w:val="D66E8227EBBA4A36883245CDFC78066C"/>
  </w:style>
  <w:style w:type="paragraph" w:customStyle="1" w:styleId="BB23AFFA377C4E4A895CA5200905499E">
    <w:name w:val="BB23AFFA377C4E4A895CA5200905499E"/>
  </w:style>
  <w:style w:type="paragraph" w:customStyle="1" w:styleId="703121775A304B309F1E1DF1ACEE7E9D">
    <w:name w:val="703121775A304B309F1E1DF1ACEE7E9D"/>
  </w:style>
  <w:style w:type="paragraph" w:customStyle="1" w:styleId="0CB2B708AE2349EDBAD451B18AE135DF">
    <w:name w:val="0CB2B708AE2349EDBAD451B18AE135DF"/>
  </w:style>
  <w:style w:type="paragraph" w:customStyle="1" w:styleId="03726FE048104F4992396FB711296641">
    <w:name w:val="03726FE048104F4992396FB711296641"/>
  </w:style>
  <w:style w:type="paragraph" w:customStyle="1" w:styleId="439F35DD4AD44036BA6A4FDE8F965C6A">
    <w:name w:val="439F35DD4AD44036BA6A4FDE8F965C6A"/>
  </w:style>
  <w:style w:type="paragraph" w:customStyle="1" w:styleId="FB259DEB1767431087AA46A0A15146BA">
    <w:name w:val="FB259DEB1767431087AA46A0A15146BA"/>
  </w:style>
  <w:style w:type="character" w:styleId="SubtleReference">
    <w:name w:val="Subtle Reference"/>
    <w:basedOn w:val="DefaultParagraphFont"/>
    <w:uiPriority w:val="10"/>
    <w:qFormat/>
    <w:rsid w:val="00387327"/>
    <w:rPr>
      <w:b/>
      <w:caps w:val="0"/>
      <w:smallCaps/>
      <w:color w:val="595959" w:themeColor="text1" w:themeTint="A6"/>
    </w:rPr>
  </w:style>
  <w:style w:type="paragraph" w:customStyle="1" w:styleId="DD9B6D4FDD3542A69CEDE779EAC6E330">
    <w:name w:val="DD9B6D4FDD3542A69CEDE779EAC6E330"/>
  </w:style>
  <w:style w:type="paragraph" w:customStyle="1" w:styleId="1820FF6EDD88467FB059F34910A2E659">
    <w:name w:val="1820FF6EDD88467FB059F34910A2E659"/>
  </w:style>
  <w:style w:type="paragraph" w:customStyle="1" w:styleId="23F01AA5523840BFB845C9FFBB9257B1">
    <w:name w:val="23F01AA5523840BFB845C9FFBB9257B1"/>
  </w:style>
  <w:style w:type="paragraph" w:customStyle="1" w:styleId="CEF73512874B4C1196716CE4060C0767">
    <w:name w:val="CEF73512874B4C1196716CE4060C0767"/>
  </w:style>
  <w:style w:type="paragraph" w:customStyle="1" w:styleId="B5D13A428D11462793F6F7A595BD93CB">
    <w:name w:val="B5D13A428D11462793F6F7A595BD93CB"/>
  </w:style>
  <w:style w:type="paragraph" w:customStyle="1" w:styleId="5829A09ACB0F46FE9BCAF13F011D7E56">
    <w:name w:val="5829A09ACB0F46FE9BCAF13F011D7E56"/>
  </w:style>
  <w:style w:type="paragraph" w:customStyle="1" w:styleId="A9BF1CA7FA0F416B8B4B3484A541FB67">
    <w:name w:val="A9BF1CA7FA0F416B8B4B3484A541FB67"/>
  </w:style>
  <w:style w:type="paragraph" w:customStyle="1" w:styleId="D3630953EE4046359ECC1D204EB8E10A">
    <w:name w:val="D3630953EE4046359ECC1D204EB8E10A"/>
  </w:style>
  <w:style w:type="paragraph" w:customStyle="1" w:styleId="FD231CB0974B4FA3B210377285CAEA94">
    <w:name w:val="FD231CB0974B4FA3B210377285CAEA94"/>
  </w:style>
  <w:style w:type="paragraph" w:customStyle="1" w:styleId="909D9A4F33E14CD2A0A7987EFF33A03C">
    <w:name w:val="909D9A4F33E14CD2A0A7987EFF33A03C"/>
  </w:style>
  <w:style w:type="paragraph" w:customStyle="1" w:styleId="F17204FEAE744862ABE53788E4B779AF">
    <w:name w:val="F17204FEAE744862ABE53788E4B779AF"/>
  </w:style>
  <w:style w:type="paragraph" w:customStyle="1" w:styleId="58DDB606580B4415AFB699327E2E2AE9">
    <w:name w:val="58DDB606580B4415AFB699327E2E2AE9"/>
  </w:style>
  <w:style w:type="paragraph" w:customStyle="1" w:styleId="B71C672923B342F1AA430BBA68B10B3F">
    <w:name w:val="B71C672923B342F1AA430BBA68B10B3F"/>
  </w:style>
  <w:style w:type="paragraph" w:customStyle="1" w:styleId="2F94BA57DFFA412495ACE0B7AFB8B1AB">
    <w:name w:val="2F94BA57DFFA412495ACE0B7AFB8B1AB"/>
  </w:style>
  <w:style w:type="paragraph" w:customStyle="1" w:styleId="E50728AD70414153A31780D5352577A1">
    <w:name w:val="E50728AD70414153A31780D5352577A1"/>
  </w:style>
  <w:style w:type="paragraph" w:customStyle="1" w:styleId="6E7A113AD2DE4F128FFB20DC97F1AFD9">
    <w:name w:val="6E7A113AD2DE4F128FFB20DC97F1AFD9"/>
  </w:style>
  <w:style w:type="paragraph" w:customStyle="1" w:styleId="C59563EA9A044C7B94C0CE3A66B285B3">
    <w:name w:val="C59563EA9A044C7B94C0CE3A66B285B3"/>
  </w:style>
  <w:style w:type="paragraph" w:customStyle="1" w:styleId="3C6656A29CAE4362A2B24878F9709C98">
    <w:name w:val="3C6656A29CAE4362A2B24878F9709C98"/>
  </w:style>
  <w:style w:type="paragraph" w:customStyle="1" w:styleId="99CCC681AA2649B0910B0FA1FF0A9EC7">
    <w:name w:val="99CCC681AA2649B0910B0FA1FF0A9EC7"/>
  </w:style>
  <w:style w:type="paragraph" w:customStyle="1" w:styleId="032687E9C4CC40B19FEF378111758888">
    <w:name w:val="032687E9C4CC40B19FEF378111758888"/>
  </w:style>
  <w:style w:type="paragraph" w:customStyle="1" w:styleId="CFE269ADF4B1499BBAF2CFE9B451A107">
    <w:name w:val="CFE269ADF4B1499BBAF2CFE9B451A107"/>
  </w:style>
  <w:style w:type="paragraph" w:customStyle="1" w:styleId="65520FDB24564A368DDF0F45F803E02B">
    <w:name w:val="65520FDB24564A368DDF0F45F803E02B"/>
  </w:style>
  <w:style w:type="paragraph" w:customStyle="1" w:styleId="C4DDB6AA48254569905CFBC37294F22F">
    <w:name w:val="C4DDB6AA48254569905CFBC37294F22F"/>
  </w:style>
  <w:style w:type="paragraph" w:customStyle="1" w:styleId="48AADE55C905418684B986BA5B17B655">
    <w:name w:val="48AADE55C905418684B986BA5B17B655"/>
  </w:style>
  <w:style w:type="paragraph" w:customStyle="1" w:styleId="CB776E5EE60B479083DBE5FAFC72CCFB">
    <w:name w:val="CB776E5EE60B479083DBE5FAFC72CCFB"/>
  </w:style>
  <w:style w:type="paragraph" w:customStyle="1" w:styleId="58861E5B453F41FAB1750381FBF0BA1D">
    <w:name w:val="58861E5B453F41FAB1750381FBF0BA1D"/>
  </w:style>
  <w:style w:type="paragraph" w:customStyle="1" w:styleId="8FD50FAE287A4F0DA69454C1D85AC461">
    <w:name w:val="8FD50FAE287A4F0DA69454C1D85AC461"/>
    <w:rsid w:val="00387327"/>
  </w:style>
  <w:style w:type="paragraph" w:customStyle="1" w:styleId="1E8C19D952914768BAF768235FE63C11">
    <w:name w:val="1E8C19D952914768BAF768235FE63C11"/>
    <w:rsid w:val="00387327"/>
  </w:style>
  <w:style w:type="paragraph" w:customStyle="1" w:styleId="AFD90C02978341159156C71C3FE9EDBE">
    <w:name w:val="AFD90C02978341159156C71C3FE9EDBE"/>
    <w:rsid w:val="00387327"/>
  </w:style>
  <w:style w:type="paragraph" w:customStyle="1" w:styleId="7116FE69C0E9437EBCC41A50B9339128">
    <w:name w:val="7116FE69C0E9437EBCC41A50B9339128"/>
    <w:rsid w:val="00387327"/>
  </w:style>
  <w:style w:type="paragraph" w:customStyle="1" w:styleId="D32461FF69B148BF8B029D45FA559646">
    <w:name w:val="D32461FF69B148BF8B029D45FA559646"/>
    <w:rsid w:val="00387327"/>
  </w:style>
  <w:style w:type="paragraph" w:customStyle="1" w:styleId="ED0F67F8E7794CAE8DB5C36775FF5B37">
    <w:name w:val="ED0F67F8E7794CAE8DB5C36775FF5B37"/>
    <w:rsid w:val="00387327"/>
  </w:style>
  <w:style w:type="paragraph" w:customStyle="1" w:styleId="5BE170D0EDBF44B69393B64B05CB4E7E">
    <w:name w:val="5BE170D0EDBF44B69393B64B05CB4E7E"/>
    <w:rsid w:val="00387327"/>
  </w:style>
  <w:style w:type="paragraph" w:customStyle="1" w:styleId="34DD8BA244B24B14B4D6151BAE20AC29">
    <w:name w:val="34DD8BA244B24B14B4D6151BAE20AC29"/>
    <w:rsid w:val="00387327"/>
  </w:style>
  <w:style w:type="paragraph" w:customStyle="1" w:styleId="678ADA79B0924BB89A7A42AB988CC42C">
    <w:name w:val="678ADA79B0924BB89A7A42AB988CC42C"/>
    <w:rsid w:val="00387327"/>
  </w:style>
  <w:style w:type="paragraph" w:customStyle="1" w:styleId="678EB4B551394A72B8FD3B395C3E3554">
    <w:name w:val="678EB4B551394A72B8FD3B395C3E3554"/>
    <w:rsid w:val="00387327"/>
  </w:style>
  <w:style w:type="paragraph" w:customStyle="1" w:styleId="EEB57959F6304D93A967BBB26981A07D">
    <w:name w:val="EEB57959F6304D93A967BBB26981A07D"/>
    <w:rsid w:val="00387327"/>
  </w:style>
  <w:style w:type="paragraph" w:customStyle="1" w:styleId="001C0638D38E4CBEB2F282B9C5F36CE8">
    <w:name w:val="001C0638D38E4CBEB2F282B9C5F36CE8"/>
    <w:rsid w:val="00387327"/>
  </w:style>
  <w:style w:type="paragraph" w:customStyle="1" w:styleId="9DAC94B5E6E849EAA216EDE9B5D5361D">
    <w:name w:val="9DAC94B5E6E849EAA216EDE9B5D5361D"/>
    <w:rsid w:val="00387327"/>
  </w:style>
  <w:style w:type="paragraph" w:customStyle="1" w:styleId="EC5AC07D7C6A4CBA8DFCD9D6EF6102D6">
    <w:name w:val="EC5AC07D7C6A4CBA8DFCD9D6EF6102D6"/>
    <w:rsid w:val="00387327"/>
  </w:style>
  <w:style w:type="paragraph" w:customStyle="1" w:styleId="D70FDA3E47E841CE8ACE1FD5C2A95790">
    <w:name w:val="D70FDA3E47E841CE8ACE1FD5C2A95790"/>
    <w:rsid w:val="00387327"/>
  </w:style>
  <w:style w:type="paragraph" w:customStyle="1" w:styleId="80B27D2211924A0EB355EB442C61141F">
    <w:name w:val="80B27D2211924A0EB355EB442C61141F"/>
    <w:rsid w:val="00387327"/>
  </w:style>
  <w:style w:type="paragraph" w:customStyle="1" w:styleId="284B6167A3824C20A316C3E96F275A50">
    <w:name w:val="284B6167A3824C20A316C3E96F275A50"/>
    <w:rsid w:val="00387327"/>
  </w:style>
  <w:style w:type="paragraph" w:customStyle="1" w:styleId="01D2E38BE50742EBA0B8E94450CA4832">
    <w:name w:val="01D2E38BE50742EBA0B8E94450CA4832"/>
    <w:rsid w:val="00387327"/>
  </w:style>
  <w:style w:type="paragraph" w:customStyle="1" w:styleId="9D16B5D7682049629D1E9F9920B949E9">
    <w:name w:val="9D16B5D7682049629D1E9F9920B949E9"/>
    <w:rsid w:val="00387327"/>
  </w:style>
  <w:style w:type="paragraph" w:customStyle="1" w:styleId="585BACF11DB54A38A5586BF242CD2040">
    <w:name w:val="585BACF11DB54A38A5586BF242CD2040"/>
    <w:rsid w:val="00387327"/>
  </w:style>
  <w:style w:type="paragraph" w:customStyle="1" w:styleId="0CE6E20D347B4E5491A2AE020680526A">
    <w:name w:val="0CE6E20D347B4E5491A2AE020680526A"/>
    <w:rsid w:val="00387327"/>
  </w:style>
  <w:style w:type="paragraph" w:customStyle="1" w:styleId="F64FDE8416AB4BDFB9E5FE32CE228A82">
    <w:name w:val="F64FDE8416AB4BDFB9E5FE32CE228A82"/>
    <w:rsid w:val="00387327"/>
  </w:style>
  <w:style w:type="paragraph" w:customStyle="1" w:styleId="81F1E18868A845E4B504B1F3FCAE658F">
    <w:name w:val="81F1E18868A845E4B504B1F3FCAE658F"/>
    <w:rsid w:val="00387327"/>
  </w:style>
  <w:style w:type="paragraph" w:customStyle="1" w:styleId="CE1EC4CD8C4D4A4787C30D6C9E446287">
    <w:name w:val="CE1EC4CD8C4D4A4787C30D6C9E446287"/>
    <w:rsid w:val="00387327"/>
  </w:style>
  <w:style w:type="paragraph" w:customStyle="1" w:styleId="154CA279466B42359CB9E3E624F13123">
    <w:name w:val="154CA279466B42359CB9E3E624F13123"/>
    <w:rsid w:val="00387327"/>
  </w:style>
  <w:style w:type="paragraph" w:customStyle="1" w:styleId="183D690AD71D4D5B8F3182BB3621B3E4">
    <w:name w:val="183D690AD71D4D5B8F3182BB3621B3E4"/>
    <w:rsid w:val="00387327"/>
  </w:style>
  <w:style w:type="paragraph" w:customStyle="1" w:styleId="C6C8E6192065429CB16497A0EE5741AF">
    <w:name w:val="C6C8E6192065429CB16497A0EE5741AF"/>
    <w:rsid w:val="00387327"/>
  </w:style>
  <w:style w:type="paragraph" w:customStyle="1" w:styleId="0000483B4F58473C9C1E75F5ECAD25C7">
    <w:name w:val="0000483B4F58473C9C1E75F5ECAD25C7"/>
    <w:rsid w:val="00387327"/>
  </w:style>
  <w:style w:type="paragraph" w:customStyle="1" w:styleId="AEE17C02704C413CA46616FC7D010028">
    <w:name w:val="AEE17C02704C413CA46616FC7D010028"/>
    <w:rsid w:val="00387327"/>
  </w:style>
  <w:style w:type="paragraph" w:customStyle="1" w:styleId="D575DC6E36B846899C48109AAA853377">
    <w:name w:val="D575DC6E36B846899C48109AAA853377"/>
    <w:rsid w:val="00387327"/>
  </w:style>
  <w:style w:type="paragraph" w:customStyle="1" w:styleId="82D2FA6B59B5408EBE0913967F6D75CA">
    <w:name w:val="82D2FA6B59B5408EBE0913967F6D75CA"/>
    <w:rsid w:val="00387327"/>
  </w:style>
  <w:style w:type="paragraph" w:customStyle="1" w:styleId="FADD601305C4459494DF387E3916034C">
    <w:name w:val="FADD601305C4459494DF387E3916034C"/>
    <w:rsid w:val="00387327"/>
  </w:style>
  <w:style w:type="paragraph" w:customStyle="1" w:styleId="C09343FEB2B34D20BA979B054753E728">
    <w:name w:val="C09343FEB2B34D20BA979B054753E728"/>
    <w:rsid w:val="00387327"/>
  </w:style>
  <w:style w:type="paragraph" w:customStyle="1" w:styleId="9AFFEC5EC4A24774BFD87F5FA72A801B">
    <w:name w:val="9AFFEC5EC4A24774BFD87F5FA72A801B"/>
    <w:rsid w:val="00387327"/>
  </w:style>
  <w:style w:type="paragraph" w:customStyle="1" w:styleId="FA7B4964F4D942DF977C28D23DE5BB88">
    <w:name w:val="FA7B4964F4D942DF977C28D23DE5BB88"/>
    <w:rsid w:val="00387327"/>
  </w:style>
  <w:style w:type="paragraph" w:customStyle="1" w:styleId="F903EB2906C3430293FE89B3D962CCD0">
    <w:name w:val="F903EB2906C3430293FE89B3D962CCD0"/>
    <w:rsid w:val="00387327"/>
  </w:style>
  <w:style w:type="paragraph" w:customStyle="1" w:styleId="3C4C601C0D524B41BAB4A23246638045">
    <w:name w:val="3C4C601C0D524B41BAB4A23246638045"/>
    <w:rsid w:val="00387327"/>
  </w:style>
  <w:style w:type="paragraph" w:customStyle="1" w:styleId="4D37C628293340F686062979868BA255">
    <w:name w:val="4D37C628293340F686062979868BA255"/>
    <w:rsid w:val="00387327"/>
  </w:style>
  <w:style w:type="paragraph" w:customStyle="1" w:styleId="90B827A770BE4FB78771FD704E816988">
    <w:name w:val="90B827A770BE4FB78771FD704E816988"/>
    <w:rsid w:val="00387327"/>
  </w:style>
  <w:style w:type="paragraph" w:customStyle="1" w:styleId="E25CFABBD7A347799702AEE4A818DD2E">
    <w:name w:val="E25CFABBD7A347799702AEE4A818DD2E"/>
    <w:rsid w:val="00387327"/>
  </w:style>
  <w:style w:type="paragraph" w:customStyle="1" w:styleId="F7042505CBA54576905DE78FA8A30405">
    <w:name w:val="F7042505CBA54576905DE78FA8A30405"/>
    <w:rsid w:val="00387327"/>
  </w:style>
  <w:style w:type="paragraph" w:customStyle="1" w:styleId="97C86D65CBF74B339F326F0879CE2499">
    <w:name w:val="97C86D65CBF74B339F326F0879CE2499"/>
    <w:rsid w:val="00387327"/>
  </w:style>
  <w:style w:type="paragraph" w:customStyle="1" w:styleId="1220BB5C994F407BB8868593769F9393">
    <w:name w:val="1220BB5C994F407BB8868593769F9393"/>
    <w:rsid w:val="00387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{288746C5-5698-48BC-8671-69C05321D582}tf16402488_win32.dotx</Template>
  <TotalTime>19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dr.arfan arshad</dc:creator>
  <cp:keywords/>
  <dc:description/>
  <cp:lastModifiedBy>dr.arfan arshad</cp:lastModifiedBy>
  <cp:revision>4</cp:revision>
  <dcterms:created xsi:type="dcterms:W3CDTF">2021-02-12T08:41:00Z</dcterms:created>
  <dcterms:modified xsi:type="dcterms:W3CDTF">2021-02-12T09:00:00Z</dcterms:modified>
  <cp:category/>
</cp:coreProperties>
</file>