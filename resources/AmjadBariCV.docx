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573DF2D" w14:textId="77777777" w:rsidTr="00C65929">
        <w:trPr>
          <w:trHeight w:hRule="exact" w:val="11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BA5D0C3" w14:textId="2157993A" w:rsidR="00692703" w:rsidRDefault="004F5014" w:rsidP="00913946">
            <w:pPr>
              <w:pStyle w:val="Title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Amjad</w:t>
            </w:r>
            <w:r w:rsidR="00DE1BA5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bari</w:t>
            </w:r>
          </w:p>
          <w:p w14:paraId="2F9918A8" w14:textId="77777777" w:rsidR="00E83991" w:rsidRPr="00B7100A" w:rsidRDefault="00E83991" w:rsidP="00E83991">
            <w:pPr>
              <w:pStyle w:val="Title"/>
              <w:jc w:val="left"/>
              <w:rPr>
                <w:sz w:val="44"/>
                <w:szCs w:val="44"/>
              </w:rPr>
            </w:pPr>
          </w:p>
          <w:p w14:paraId="3AC43D63" w14:textId="592F0BB6" w:rsidR="00692703" w:rsidRPr="00CF1A49" w:rsidRDefault="00692703" w:rsidP="00DE1BA5">
            <w:pPr>
              <w:pStyle w:val="ContactInfoEmphasis"/>
              <w:contextualSpacing w:val="0"/>
            </w:pPr>
          </w:p>
        </w:tc>
      </w:tr>
      <w:tr w:rsidR="009571D8" w:rsidRPr="00CF1A49" w14:paraId="19ED0553" w14:textId="77777777" w:rsidTr="00C65929">
        <w:trPr>
          <w:trHeight w:val="1074"/>
        </w:trPr>
        <w:tc>
          <w:tcPr>
            <w:tcW w:w="9360" w:type="dxa"/>
            <w:tcMar>
              <w:top w:w="144" w:type="dxa"/>
            </w:tcMar>
          </w:tcPr>
          <w:p w14:paraId="3DCE5FC8" w14:textId="5FC43ADF" w:rsidR="00B7100A" w:rsidRPr="00B7100A" w:rsidRDefault="00DE1BA5" w:rsidP="00B7100A">
            <w:pPr>
              <w:contextualSpacing w:val="0"/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PROFILE</w:t>
            </w:r>
          </w:p>
          <w:p w14:paraId="19457D85" w14:textId="5E8FB040" w:rsidR="008C4141" w:rsidRPr="00CF1A49" w:rsidRDefault="003900E3" w:rsidP="00BE4677">
            <w:pPr>
              <w:contextualSpacing w:val="0"/>
            </w:pPr>
            <w:r>
              <w:t>Highly devoted and committed teacher with expe</w:t>
            </w:r>
            <w:r w:rsidR="00BA6597">
              <w:t>rience of more than 3 decades in</w:t>
            </w:r>
            <w:r>
              <w:t xml:space="preserve"> teaching and</w:t>
            </w:r>
            <w:r w:rsidR="00BA6597">
              <w:t xml:space="preserve"> institution administration</w:t>
            </w:r>
            <w:r>
              <w:t xml:space="preserve">. </w:t>
            </w:r>
            <w:r w:rsidR="00510AA2">
              <w:t>Now seeking a career as a lecturer to share my knowledge and experiences with students who may get bene</w:t>
            </w:r>
            <w:r w:rsidR="00426FA2">
              <w:t xml:space="preserve">fit </w:t>
            </w:r>
            <w:r w:rsidR="00510AA2">
              <w:t>f</w:t>
            </w:r>
            <w:r w:rsidR="00426FA2">
              <w:t>rom</w:t>
            </w:r>
            <w:bookmarkStart w:id="0" w:name="_GoBack"/>
            <w:bookmarkEnd w:id="0"/>
            <w:r w:rsidR="00510AA2">
              <w:t xml:space="preserve"> it in setting up their career paths.</w:t>
            </w:r>
            <w:r w:rsidR="008C4141">
              <w:t xml:space="preserve"> </w:t>
            </w:r>
            <w:r w:rsidR="00BE4677">
              <w:t>I see m</w:t>
            </w:r>
            <w:r w:rsidR="008C4141">
              <w:t xml:space="preserve">y association with field of education </w:t>
            </w:r>
            <w:r w:rsidR="00BE4677">
              <w:t>a</w:t>
            </w:r>
            <w:r w:rsidR="008C4141">
              <w:t>s</w:t>
            </w:r>
            <w:r w:rsidR="00BA6597">
              <w:t xml:space="preserve"> an integral part of my life.</w:t>
            </w:r>
          </w:p>
        </w:tc>
      </w:tr>
    </w:tbl>
    <w:sdt>
      <w:sdtPr>
        <w:alias w:val="Education:"/>
        <w:tag w:val="Education:"/>
        <w:id w:val="-1908763273"/>
        <w:placeholder>
          <w:docPart w:val="D3630953EE4046359ECC1D204EB8E10A"/>
        </w:placeholder>
        <w:temporary/>
        <w:showingPlcHdr/>
      </w:sdtPr>
      <w:sdtEndPr/>
      <w:sdtContent>
        <w:p w14:paraId="51702AD4" w14:textId="77777777" w:rsidR="00DA59AA" w:rsidRPr="00CF1A49" w:rsidRDefault="00DA59AA" w:rsidP="00B7100A">
          <w:pPr>
            <w:pStyle w:val="Heading1"/>
            <w:spacing w:before="240"/>
          </w:pPr>
          <w:r w:rsidRPr="00031983">
            <w:rPr>
              <w:color w:val="auto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14:paraId="6B1BD9E7" w14:textId="77777777" w:rsidTr="00B42BEE">
        <w:tc>
          <w:tcPr>
            <w:tcW w:w="9886" w:type="dxa"/>
          </w:tcPr>
          <w:p w14:paraId="5727E19A" w14:textId="608ACF65" w:rsidR="001D0BF1" w:rsidRPr="00CF1A49" w:rsidRDefault="00B42BEE" w:rsidP="001D0BF1">
            <w:pPr>
              <w:pStyle w:val="Heading3"/>
              <w:contextualSpacing w:val="0"/>
              <w:outlineLvl w:val="2"/>
            </w:pPr>
            <w:r>
              <w:t>1988</w:t>
            </w:r>
          </w:p>
          <w:p w14:paraId="3006C1F0" w14:textId="4DBD50B4" w:rsidR="001D0BF1" w:rsidRPr="00CF1A49" w:rsidRDefault="00DE1BA5" w:rsidP="001D0BF1">
            <w:pPr>
              <w:pStyle w:val="Heading2"/>
              <w:contextualSpacing w:val="0"/>
              <w:outlineLvl w:val="1"/>
            </w:pPr>
            <w:r>
              <w:t>Intermediate</w:t>
            </w:r>
            <w:r w:rsidR="001D0BF1" w:rsidRPr="00CF1A49">
              <w:t xml:space="preserve">, </w:t>
            </w:r>
            <w:r w:rsidR="004F5014">
              <w:t>Pakistan shipowners</w:t>
            </w:r>
            <w:r>
              <w:t xml:space="preserve"> college</w:t>
            </w:r>
          </w:p>
          <w:p w14:paraId="0E4AEABC" w14:textId="4A75CC77" w:rsidR="007538DC" w:rsidRPr="00CF1A49" w:rsidRDefault="00D24973" w:rsidP="007538DC">
            <w:pPr>
              <w:contextualSpacing w:val="0"/>
            </w:pPr>
            <w:r>
              <w:t>Second</w:t>
            </w:r>
            <w:r w:rsidR="00B42BEE">
              <w:t xml:space="preserve"> Division</w:t>
            </w:r>
          </w:p>
        </w:tc>
      </w:tr>
      <w:tr w:rsidR="00F61DF9" w:rsidRPr="00CF1A49" w14:paraId="2BFC5F7E" w14:textId="77777777" w:rsidTr="00B42BEE">
        <w:tc>
          <w:tcPr>
            <w:tcW w:w="9886" w:type="dxa"/>
            <w:tcMar>
              <w:top w:w="216" w:type="dxa"/>
            </w:tcMar>
          </w:tcPr>
          <w:p w14:paraId="2683682F" w14:textId="30561AAE" w:rsidR="00F61DF9" w:rsidRPr="00CF1A49" w:rsidRDefault="00B42BEE" w:rsidP="00F61DF9">
            <w:pPr>
              <w:pStyle w:val="Heading3"/>
              <w:contextualSpacing w:val="0"/>
              <w:outlineLvl w:val="2"/>
            </w:pPr>
            <w:r>
              <w:t>199</w:t>
            </w:r>
            <w:r w:rsidR="00DE1BA5">
              <w:t>1</w:t>
            </w:r>
          </w:p>
          <w:p w14:paraId="1A4090E5" w14:textId="753B5BF0" w:rsidR="00F61DF9" w:rsidRPr="00CF1A49" w:rsidRDefault="00DE1BA5" w:rsidP="00F61DF9">
            <w:pPr>
              <w:pStyle w:val="Heading2"/>
              <w:contextualSpacing w:val="0"/>
              <w:outlineLvl w:val="1"/>
            </w:pPr>
            <w:r>
              <w:t>BS</w:t>
            </w:r>
            <w:r w:rsidR="00B42BEE">
              <w:rPr>
                <w:caps w:val="0"/>
              </w:rPr>
              <w:t>c</w:t>
            </w:r>
            <w:r>
              <w:t xml:space="preserve"> </w:t>
            </w:r>
            <w:r w:rsidR="00B42BEE">
              <w:t>Honors</w:t>
            </w:r>
            <w:r w:rsidR="00F61DF9" w:rsidRPr="00CF1A49">
              <w:t xml:space="preserve">, </w:t>
            </w:r>
            <w:r w:rsidR="00B42BEE">
              <w:rPr>
                <w:rStyle w:val="SubtleReference"/>
              </w:rPr>
              <w:t>Karachi</w:t>
            </w:r>
            <w:r>
              <w:rPr>
                <w:rStyle w:val="SubtleReference"/>
              </w:rPr>
              <w:t xml:space="preserve"> University</w:t>
            </w:r>
          </w:p>
          <w:p w14:paraId="3A034F0C" w14:textId="089FC946" w:rsidR="00F61DF9" w:rsidRDefault="00B42BEE" w:rsidP="00F61DF9">
            <w:r>
              <w:t>First</w:t>
            </w:r>
            <w:r>
              <w:t xml:space="preserve"> Division</w:t>
            </w:r>
          </w:p>
        </w:tc>
      </w:tr>
      <w:tr w:rsidR="00B42BEE" w14:paraId="6E52E9AC" w14:textId="77777777" w:rsidTr="00B42BEE">
        <w:tblPrEx>
          <w:tblBorders>
            <w:left w:val="none" w:sz="0" w:space="0" w:color="auto"/>
          </w:tblBorders>
          <w:tblCellMar>
            <w:left w:w="108" w:type="dxa"/>
            <w:right w:w="108" w:type="dxa"/>
          </w:tblCellMar>
        </w:tblPrEx>
        <w:tc>
          <w:tcPr>
            <w:tcW w:w="9886" w:type="dxa"/>
          </w:tcPr>
          <w:p w14:paraId="306DFCF2" w14:textId="77777777" w:rsidR="00B42BEE" w:rsidRDefault="00B42BEE" w:rsidP="00B42BEE">
            <w:pPr>
              <w:pStyle w:val="Heading3"/>
              <w:ind w:left="720"/>
              <w:contextualSpacing w:val="0"/>
              <w:outlineLvl w:val="2"/>
            </w:pPr>
          </w:p>
          <w:p w14:paraId="2C409ECE" w14:textId="2581A611" w:rsidR="00B42BEE" w:rsidRPr="00CF1A49" w:rsidRDefault="00B42BEE" w:rsidP="00B42BEE">
            <w:pPr>
              <w:pStyle w:val="Heading3"/>
              <w:ind w:left="486"/>
              <w:contextualSpacing w:val="0"/>
              <w:outlineLvl w:val="2"/>
            </w:pPr>
            <w:r>
              <w:t>199</w:t>
            </w:r>
            <w:r w:rsidR="009E4052">
              <w:t>7</w:t>
            </w:r>
          </w:p>
          <w:p w14:paraId="46191D54" w14:textId="71B140DD" w:rsidR="00B42BEE" w:rsidRPr="00CF1A49" w:rsidRDefault="009E4052" w:rsidP="00B42BEE">
            <w:pPr>
              <w:pStyle w:val="Heading2"/>
              <w:ind w:firstLine="486"/>
              <w:contextualSpacing w:val="0"/>
              <w:outlineLvl w:val="1"/>
            </w:pPr>
            <w:r>
              <w:t>B.E</w:t>
            </w:r>
            <w:r>
              <w:rPr>
                <w:caps w:val="0"/>
              </w:rPr>
              <w:t>d.</w:t>
            </w:r>
            <w:r w:rsidR="00B42BEE" w:rsidRPr="00CF1A49">
              <w:t xml:space="preserve">, </w:t>
            </w:r>
            <w:r w:rsidR="00B42BEE">
              <w:rPr>
                <w:rStyle w:val="SubtleReference"/>
              </w:rPr>
              <w:t>Karachi University</w:t>
            </w:r>
          </w:p>
          <w:p w14:paraId="4C86E6D9" w14:textId="77777777" w:rsidR="00B42BEE" w:rsidRDefault="00B42BEE" w:rsidP="00B42BEE">
            <w:pPr>
              <w:ind w:firstLine="486"/>
            </w:pPr>
            <w:r>
              <w:t>First Division</w:t>
            </w:r>
          </w:p>
        </w:tc>
      </w:tr>
      <w:tr w:rsidR="00B42BEE" w14:paraId="18EA5882" w14:textId="77777777" w:rsidTr="00B42BEE">
        <w:tblPrEx>
          <w:tblBorders>
            <w:left w:val="none" w:sz="0" w:space="0" w:color="auto"/>
          </w:tblBorders>
          <w:tblCellMar>
            <w:left w:w="108" w:type="dxa"/>
            <w:right w:w="108" w:type="dxa"/>
          </w:tblCellMar>
        </w:tblPrEx>
        <w:tc>
          <w:tcPr>
            <w:tcW w:w="9886" w:type="dxa"/>
          </w:tcPr>
          <w:p w14:paraId="7211334F" w14:textId="77777777" w:rsidR="00B42BEE" w:rsidRDefault="00B42BEE" w:rsidP="0031276C">
            <w:pPr>
              <w:pStyle w:val="Heading3"/>
              <w:outlineLvl w:val="2"/>
            </w:pPr>
          </w:p>
        </w:tc>
      </w:tr>
      <w:tr w:rsidR="00B42BEE" w14:paraId="6E899D8C" w14:textId="77777777" w:rsidTr="00B42BEE">
        <w:tblPrEx>
          <w:tblBorders>
            <w:left w:val="none" w:sz="0" w:space="0" w:color="auto"/>
          </w:tblBorders>
          <w:tblCellMar>
            <w:left w:w="108" w:type="dxa"/>
            <w:right w:w="108" w:type="dxa"/>
          </w:tblCellMar>
        </w:tblPrEx>
        <w:tc>
          <w:tcPr>
            <w:tcW w:w="9886" w:type="dxa"/>
          </w:tcPr>
          <w:p w14:paraId="66BEFF7B" w14:textId="2B8DE70D" w:rsidR="009E4052" w:rsidRPr="00CF1A49" w:rsidRDefault="009E4052" w:rsidP="009E4052">
            <w:pPr>
              <w:pStyle w:val="Heading3"/>
              <w:ind w:left="486"/>
              <w:contextualSpacing w:val="0"/>
              <w:outlineLvl w:val="2"/>
            </w:pPr>
            <w:r>
              <w:t>2000</w:t>
            </w:r>
          </w:p>
          <w:p w14:paraId="485C084B" w14:textId="5AB43889" w:rsidR="009E4052" w:rsidRPr="00CF1A49" w:rsidRDefault="009E4052" w:rsidP="009E4052">
            <w:pPr>
              <w:pStyle w:val="Heading2"/>
              <w:ind w:firstLine="486"/>
              <w:contextualSpacing w:val="0"/>
              <w:outlineLvl w:val="1"/>
            </w:pPr>
            <w:r>
              <w:t>M.E</w:t>
            </w:r>
            <w:r>
              <w:rPr>
                <w:caps w:val="0"/>
              </w:rPr>
              <w:t>d</w:t>
            </w:r>
            <w:r>
              <w:t>.</w:t>
            </w:r>
            <w:r w:rsidRPr="00CF1A49">
              <w:t xml:space="preserve">, </w:t>
            </w:r>
            <w:r>
              <w:rPr>
                <w:rStyle w:val="SubtleReference"/>
              </w:rPr>
              <w:t>Karachi University</w:t>
            </w:r>
          </w:p>
          <w:p w14:paraId="0C9C9841" w14:textId="795F91DF" w:rsidR="009E4052" w:rsidRDefault="009E4052" w:rsidP="009E4052">
            <w:pPr>
              <w:pStyle w:val="Heading3"/>
              <w:ind w:firstLine="486"/>
              <w:outlineLvl w:val="2"/>
            </w:pPr>
            <w:r>
              <w:t>First Division</w:t>
            </w:r>
          </w:p>
        </w:tc>
      </w:tr>
    </w:tbl>
    <w:p w14:paraId="59946056" w14:textId="77777777" w:rsidR="00B42BEE" w:rsidRDefault="00B42BEE" w:rsidP="00B7100A">
      <w:pPr>
        <w:pStyle w:val="Heading1"/>
        <w:spacing w:before="240"/>
        <w:rPr>
          <w:color w:val="auto"/>
        </w:rPr>
      </w:pPr>
    </w:p>
    <w:p w14:paraId="01FD93A5" w14:textId="04A1222F" w:rsidR="00B7100A" w:rsidRPr="00031983" w:rsidRDefault="009E4052" w:rsidP="00B7100A">
      <w:pPr>
        <w:pStyle w:val="Heading1"/>
        <w:spacing w:before="240"/>
        <w:rPr>
          <w:color w:val="auto"/>
        </w:rPr>
      </w:pPr>
      <w:r>
        <w:rPr>
          <w:color w:val="auto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B7100A" w:rsidRPr="00CF1A49" w14:paraId="5BA8FAED" w14:textId="77777777" w:rsidTr="00B7100A">
        <w:tc>
          <w:tcPr>
            <w:tcW w:w="9290" w:type="dxa"/>
          </w:tcPr>
          <w:p w14:paraId="7815C5F4" w14:textId="4533CBED" w:rsidR="00B7100A" w:rsidRPr="00CF1A49" w:rsidRDefault="00DE1BA5" w:rsidP="00F81A44">
            <w:pPr>
              <w:pStyle w:val="Heading3"/>
              <w:contextualSpacing w:val="0"/>
              <w:outlineLvl w:val="2"/>
            </w:pPr>
            <w:r>
              <w:t>1</w:t>
            </w:r>
            <w:r w:rsidR="009E4052">
              <w:t>991</w:t>
            </w:r>
            <w:r w:rsidR="00B7100A" w:rsidRPr="00CF1A49">
              <w:t xml:space="preserve"> – </w:t>
            </w:r>
            <w:r w:rsidR="009E4052">
              <w:t>Present</w:t>
            </w:r>
          </w:p>
          <w:p w14:paraId="50E62B50" w14:textId="77777777" w:rsidR="00B7100A" w:rsidRDefault="009E4052" w:rsidP="009E405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Teacher</w:t>
            </w:r>
            <w:r w:rsidR="00B7100A" w:rsidRPr="00CF1A49">
              <w:t xml:space="preserve">, </w:t>
            </w:r>
            <w:r>
              <w:rPr>
                <w:rStyle w:val="SubtleReference"/>
              </w:rPr>
              <w:t>al-Ahmed children’s academy</w:t>
            </w:r>
          </w:p>
          <w:p w14:paraId="36C48AB8" w14:textId="77777777" w:rsidR="009E4052" w:rsidRDefault="009E4052" w:rsidP="009E4052">
            <w:pPr>
              <w:pStyle w:val="Heading3"/>
              <w:contextualSpacing w:val="0"/>
              <w:outlineLvl w:val="2"/>
            </w:pPr>
          </w:p>
          <w:p w14:paraId="0901957C" w14:textId="77777777" w:rsidR="009E4052" w:rsidRPr="00CF1A49" w:rsidRDefault="009E4052" w:rsidP="009E4052">
            <w:pPr>
              <w:pStyle w:val="Heading3"/>
              <w:contextualSpacing w:val="0"/>
              <w:outlineLvl w:val="2"/>
            </w:pPr>
            <w:r>
              <w:t>1991</w:t>
            </w:r>
            <w:r w:rsidRPr="00CF1A49">
              <w:t xml:space="preserve"> – </w:t>
            </w:r>
            <w:r>
              <w:t>Present</w:t>
            </w:r>
          </w:p>
          <w:p w14:paraId="2C8A95FE" w14:textId="4D910526" w:rsidR="009E4052" w:rsidRPr="009E4052" w:rsidRDefault="009E4052" w:rsidP="009E4052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Administrator</w:t>
            </w:r>
            <w:r w:rsidRPr="00CF1A49">
              <w:t xml:space="preserve">, </w:t>
            </w:r>
            <w:r>
              <w:rPr>
                <w:rStyle w:val="SubtleReference"/>
              </w:rPr>
              <w:t>al-Ahmed children’</w:t>
            </w:r>
            <w:r>
              <w:rPr>
                <w:rStyle w:val="SubtleReference"/>
              </w:rPr>
              <w:t>s academy</w:t>
            </w:r>
          </w:p>
        </w:tc>
      </w:tr>
    </w:tbl>
    <w:sdt>
      <w:sdtPr>
        <w:alias w:val="Skills:"/>
        <w:tag w:val="Skills:"/>
        <w:id w:val="-1392877668"/>
        <w:placeholder>
          <w:docPart w:val="585BACF11DB54A38A5586BF242CD2040"/>
        </w:placeholder>
        <w:temporary/>
        <w:showingPlcHdr/>
      </w:sdtPr>
      <w:sdtEndPr/>
      <w:sdtContent>
        <w:p w14:paraId="7A3BA5E0" w14:textId="77777777" w:rsidR="00B7100A" w:rsidRPr="00CF1A49" w:rsidRDefault="00B7100A" w:rsidP="00B7100A">
          <w:pPr>
            <w:pStyle w:val="Heading1"/>
          </w:pPr>
          <w:r w:rsidRPr="00031983">
            <w:rPr>
              <w:color w:val="auto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7100A" w:rsidRPr="006E1507" w14:paraId="1AB14604" w14:textId="77777777" w:rsidTr="00F81A44">
        <w:tc>
          <w:tcPr>
            <w:tcW w:w="4675" w:type="dxa"/>
          </w:tcPr>
          <w:p w14:paraId="792A963D" w14:textId="55C69930" w:rsidR="00C65929" w:rsidRDefault="00903BC9" w:rsidP="00C65929">
            <w:pPr>
              <w:pStyle w:val="ListBullet"/>
              <w:contextualSpacing w:val="0"/>
            </w:pPr>
            <w:r>
              <w:t>Personal:</w:t>
            </w:r>
          </w:p>
          <w:p w14:paraId="3EEFAB11" w14:textId="4F7F517B" w:rsidR="00903BC9" w:rsidRDefault="00903BC9" w:rsidP="00903BC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Problem solving capability, Adaptive nature, Competent.</w:t>
            </w:r>
          </w:p>
          <w:p w14:paraId="5D5788B8" w14:textId="1FEB8D48" w:rsidR="00B7100A" w:rsidRDefault="009E4052" w:rsidP="00C65929">
            <w:pPr>
              <w:pStyle w:val="ListBullet"/>
              <w:contextualSpacing w:val="0"/>
            </w:pPr>
            <w:r>
              <w:t>Professional</w:t>
            </w:r>
            <w:r w:rsidR="00903BC9">
              <w:t>:</w:t>
            </w:r>
          </w:p>
          <w:p w14:paraId="0224EEE9" w14:textId="26C03126" w:rsidR="00B7100A" w:rsidRPr="006E1507" w:rsidRDefault="009E4052" w:rsidP="000F1C0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Team building and management, leadership, time management.</w:t>
            </w:r>
          </w:p>
        </w:tc>
        <w:tc>
          <w:tcPr>
            <w:tcW w:w="4675" w:type="dxa"/>
            <w:tcMar>
              <w:left w:w="360" w:type="dxa"/>
            </w:tcMar>
          </w:tcPr>
          <w:p w14:paraId="29A0D8FE" w14:textId="6D1F2DC8" w:rsidR="00B7100A" w:rsidRPr="006E1507" w:rsidRDefault="00B7100A" w:rsidP="00903BC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3C217E4" w14:textId="0E098B19" w:rsidR="00B7100A" w:rsidRPr="000F1C01" w:rsidRDefault="00B7100A" w:rsidP="00476FCB">
      <w:pPr>
        <w:tabs>
          <w:tab w:val="left" w:pos="2430"/>
        </w:tabs>
      </w:pPr>
    </w:p>
    <w:sectPr w:rsidR="00B7100A" w:rsidRPr="000F1C01" w:rsidSect="005A1B10">
      <w:footerReference w:type="default" r:id="rId8"/>
      <w:headerReference w:type="first" r:id="rId9"/>
      <w:foot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0F2C7" w14:textId="77777777" w:rsidR="002B17B4" w:rsidRDefault="002B17B4" w:rsidP="0068194B">
      <w:r>
        <w:separator/>
      </w:r>
    </w:p>
    <w:p w14:paraId="5EDEA1D2" w14:textId="77777777" w:rsidR="002B17B4" w:rsidRDefault="002B17B4"/>
    <w:p w14:paraId="1DF2D3DA" w14:textId="77777777" w:rsidR="002B17B4" w:rsidRDefault="002B17B4"/>
  </w:endnote>
  <w:endnote w:type="continuationSeparator" w:id="0">
    <w:p w14:paraId="6E5799E5" w14:textId="77777777" w:rsidR="002B17B4" w:rsidRDefault="002B17B4" w:rsidP="0068194B">
      <w:r>
        <w:continuationSeparator/>
      </w:r>
    </w:p>
    <w:p w14:paraId="31B7CC05" w14:textId="77777777" w:rsidR="002B17B4" w:rsidRDefault="002B17B4"/>
    <w:p w14:paraId="731AAFF5" w14:textId="77777777" w:rsidR="002B17B4" w:rsidRDefault="002B17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CE23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F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FE8E7" w14:textId="2C6ABBAC" w:rsidR="00F2219E" w:rsidRDefault="000F1C01">
    <w:pPr>
      <w:pStyle w:val="Footer"/>
    </w:pPr>
    <w:r>
      <w:t xml:space="preserve">Linked In: </w:t>
    </w:r>
    <w:hyperlink r:id="rId1" w:history="1">
      <w:r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linkedin.com/in/amjad-bari-5912a520a</w:t>
      </w:r>
    </w:hyperlink>
  </w:p>
  <w:p w14:paraId="64B18F25" w14:textId="2BE46855" w:rsidR="000F1C01" w:rsidRDefault="000F1C01">
    <w:pPr>
      <w:pStyle w:val="Footer"/>
    </w:pPr>
    <w:r>
      <w:rPr>
        <w:rFonts w:ascii="Helvetica" w:hAnsi="Helvetica"/>
        <w:color w:val="5F6368"/>
        <w:sz w:val="21"/>
        <w:szCs w:val="21"/>
        <w:shd w:val="clear" w:color="auto" w:fill="FFFFFF"/>
      </w:rPr>
      <w:t xml:space="preserve">Email: </w:t>
    </w:r>
    <w:r>
      <w:rPr>
        <w:rFonts w:ascii="Helvetica" w:hAnsi="Helvetica"/>
        <w:color w:val="5F6368"/>
        <w:sz w:val="21"/>
        <w:szCs w:val="21"/>
        <w:shd w:val="clear" w:color="auto" w:fill="FFFFFF"/>
      </w:rPr>
      <w:t>smamjadbari@gmail.com</w:t>
    </w:r>
  </w:p>
  <w:p w14:paraId="4C7C1AE0" w14:textId="77777777" w:rsidR="00F2219E" w:rsidRDefault="00F221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108F3" w14:textId="77777777" w:rsidR="002B17B4" w:rsidRDefault="002B17B4" w:rsidP="0068194B">
      <w:r>
        <w:separator/>
      </w:r>
    </w:p>
    <w:p w14:paraId="1DC10C0D" w14:textId="77777777" w:rsidR="002B17B4" w:rsidRDefault="002B17B4"/>
    <w:p w14:paraId="11F803ED" w14:textId="77777777" w:rsidR="002B17B4" w:rsidRDefault="002B17B4"/>
  </w:footnote>
  <w:footnote w:type="continuationSeparator" w:id="0">
    <w:p w14:paraId="168E7168" w14:textId="77777777" w:rsidR="002B17B4" w:rsidRDefault="002B17B4" w:rsidP="0068194B">
      <w:r>
        <w:continuationSeparator/>
      </w:r>
    </w:p>
    <w:p w14:paraId="71A15342" w14:textId="77777777" w:rsidR="002B17B4" w:rsidRDefault="002B17B4"/>
    <w:p w14:paraId="5503F8D2" w14:textId="77777777" w:rsidR="002B17B4" w:rsidRDefault="002B17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4B3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EE301C" wp14:editId="6A7F1126">
              <wp:simplePos x="0" y="0"/>
              <wp:positionH relativeFrom="page">
                <wp:posOffset>0</wp:posOffset>
              </wp:positionH>
              <wp:positionV relativeFrom="page">
                <wp:posOffset>1339850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8EA82B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05.5pt" to="612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AxV/2Y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0A"/>
    <w:rsid w:val="000001EF"/>
    <w:rsid w:val="00007322"/>
    <w:rsid w:val="00007728"/>
    <w:rsid w:val="00024584"/>
    <w:rsid w:val="00024730"/>
    <w:rsid w:val="00031983"/>
    <w:rsid w:val="00055E95"/>
    <w:rsid w:val="0007021F"/>
    <w:rsid w:val="0009673B"/>
    <w:rsid w:val="000B2BA5"/>
    <w:rsid w:val="000F1C01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17B4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00E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FA2"/>
    <w:rsid w:val="004319E0"/>
    <w:rsid w:val="00437E8C"/>
    <w:rsid w:val="00440225"/>
    <w:rsid w:val="004726BC"/>
    <w:rsid w:val="00474105"/>
    <w:rsid w:val="00476FCB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014"/>
    <w:rsid w:val="00510392"/>
    <w:rsid w:val="00510AA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141"/>
    <w:rsid w:val="008C7056"/>
    <w:rsid w:val="008F3B14"/>
    <w:rsid w:val="00901899"/>
    <w:rsid w:val="0090344B"/>
    <w:rsid w:val="00903BC9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4052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6CA9"/>
    <w:rsid w:val="00AE7650"/>
    <w:rsid w:val="00B10EBE"/>
    <w:rsid w:val="00B236F1"/>
    <w:rsid w:val="00B42BEE"/>
    <w:rsid w:val="00B50F99"/>
    <w:rsid w:val="00B51D1B"/>
    <w:rsid w:val="00B540F4"/>
    <w:rsid w:val="00B60FD0"/>
    <w:rsid w:val="00B622DF"/>
    <w:rsid w:val="00B6332A"/>
    <w:rsid w:val="00B7100A"/>
    <w:rsid w:val="00B81760"/>
    <w:rsid w:val="00B8494C"/>
    <w:rsid w:val="00BA1546"/>
    <w:rsid w:val="00BA6597"/>
    <w:rsid w:val="00BB4E51"/>
    <w:rsid w:val="00BD431F"/>
    <w:rsid w:val="00BE423E"/>
    <w:rsid w:val="00BE4677"/>
    <w:rsid w:val="00BF61AC"/>
    <w:rsid w:val="00C47FA6"/>
    <w:rsid w:val="00C57FC6"/>
    <w:rsid w:val="00C65929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973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1BA5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3991"/>
    <w:rsid w:val="00E85A87"/>
    <w:rsid w:val="00E85B4A"/>
    <w:rsid w:val="00E9528E"/>
    <w:rsid w:val="00EA5099"/>
    <w:rsid w:val="00EC1351"/>
    <w:rsid w:val="00EC4CBF"/>
    <w:rsid w:val="00EE2CA8"/>
    <w:rsid w:val="00EE7B1B"/>
    <w:rsid w:val="00EF17E8"/>
    <w:rsid w:val="00EF3508"/>
    <w:rsid w:val="00EF51D9"/>
    <w:rsid w:val="00F130DD"/>
    <w:rsid w:val="00F2219E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322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mjad-bari-5912a520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fan.arshad\AppData\Local\Microsoft\Office\16.0\DTS\en-US%7b32955D45-0BF8-410B-B32E-E43AC0C80EF5%7d\%7b288746C5-5698-48BC-8671-69C05321D582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630953EE4046359ECC1D204EB8E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64634-4CD9-4E1F-8EB3-7618C05DB378}"/>
      </w:docPartPr>
      <w:docPartBody>
        <w:p w:rsidR="0017228C" w:rsidRDefault="002465C7">
          <w:pPr>
            <w:pStyle w:val="D3630953EE4046359ECC1D204EB8E10A"/>
          </w:pPr>
          <w:r w:rsidRPr="00CF1A49">
            <w:t>Education</w:t>
          </w:r>
        </w:p>
      </w:docPartBody>
    </w:docPart>
    <w:docPart>
      <w:docPartPr>
        <w:name w:val="585BACF11DB54A38A5586BF242CD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CCF46-B6EF-4F8C-8360-27382B138477}"/>
      </w:docPartPr>
      <w:docPartBody>
        <w:p w:rsidR="0017228C" w:rsidRDefault="00387327" w:rsidP="00387327">
          <w:pPr>
            <w:pStyle w:val="585BACF11DB54A38A5586BF242CD204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27"/>
    <w:rsid w:val="0017228C"/>
    <w:rsid w:val="002465C7"/>
    <w:rsid w:val="0030707E"/>
    <w:rsid w:val="00387327"/>
    <w:rsid w:val="00CC4561"/>
    <w:rsid w:val="00DC015A"/>
    <w:rsid w:val="00E9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14F1F355045D1A97B1815DC80ED46">
    <w:name w:val="49314F1F355045D1A97B1815DC80ED4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3627D437C944992B40D82EBC78A933B">
    <w:name w:val="23627D437C944992B40D82EBC78A933B"/>
  </w:style>
  <w:style w:type="paragraph" w:customStyle="1" w:styleId="1579880EEA094CE5BB1E60A0A6D1A1D0">
    <w:name w:val="1579880EEA094CE5BB1E60A0A6D1A1D0"/>
  </w:style>
  <w:style w:type="paragraph" w:customStyle="1" w:styleId="457B93AE22564BF9ADA375B5A375AE72">
    <w:name w:val="457B93AE22564BF9ADA375B5A375AE72"/>
  </w:style>
  <w:style w:type="paragraph" w:customStyle="1" w:styleId="7AF1F3F227F0440A84A8271238F1F6CF">
    <w:name w:val="7AF1F3F227F0440A84A8271238F1F6CF"/>
  </w:style>
  <w:style w:type="paragraph" w:customStyle="1" w:styleId="E6A8EC88BB8B4187B1A429E646AB3415">
    <w:name w:val="E6A8EC88BB8B4187B1A429E646AB3415"/>
  </w:style>
  <w:style w:type="paragraph" w:customStyle="1" w:styleId="28F026D0088C410A9A77040939480908">
    <w:name w:val="28F026D0088C410A9A77040939480908"/>
  </w:style>
  <w:style w:type="paragraph" w:customStyle="1" w:styleId="C2AC58AF1918435492C92655A3529E7B">
    <w:name w:val="C2AC58AF1918435492C92655A3529E7B"/>
  </w:style>
  <w:style w:type="paragraph" w:customStyle="1" w:styleId="D66E8227EBBA4A36883245CDFC78066C">
    <w:name w:val="D66E8227EBBA4A36883245CDFC78066C"/>
  </w:style>
  <w:style w:type="paragraph" w:customStyle="1" w:styleId="BB23AFFA377C4E4A895CA5200905499E">
    <w:name w:val="BB23AFFA377C4E4A895CA5200905499E"/>
  </w:style>
  <w:style w:type="paragraph" w:customStyle="1" w:styleId="703121775A304B309F1E1DF1ACEE7E9D">
    <w:name w:val="703121775A304B309F1E1DF1ACEE7E9D"/>
  </w:style>
  <w:style w:type="paragraph" w:customStyle="1" w:styleId="0CB2B708AE2349EDBAD451B18AE135DF">
    <w:name w:val="0CB2B708AE2349EDBAD451B18AE135DF"/>
  </w:style>
  <w:style w:type="paragraph" w:customStyle="1" w:styleId="03726FE048104F4992396FB711296641">
    <w:name w:val="03726FE048104F4992396FB711296641"/>
  </w:style>
  <w:style w:type="paragraph" w:customStyle="1" w:styleId="439F35DD4AD44036BA6A4FDE8F965C6A">
    <w:name w:val="439F35DD4AD44036BA6A4FDE8F965C6A"/>
  </w:style>
  <w:style w:type="paragraph" w:customStyle="1" w:styleId="FB259DEB1767431087AA46A0A15146BA">
    <w:name w:val="FB259DEB1767431087AA46A0A15146BA"/>
  </w:style>
  <w:style w:type="character" w:styleId="SubtleReference">
    <w:name w:val="Subtle Reference"/>
    <w:basedOn w:val="DefaultParagraphFont"/>
    <w:uiPriority w:val="10"/>
    <w:qFormat/>
    <w:rsid w:val="00387327"/>
    <w:rPr>
      <w:b/>
      <w:caps w:val="0"/>
      <w:smallCaps/>
      <w:color w:val="595959" w:themeColor="text1" w:themeTint="A6"/>
    </w:rPr>
  </w:style>
  <w:style w:type="paragraph" w:customStyle="1" w:styleId="DD9B6D4FDD3542A69CEDE779EAC6E330">
    <w:name w:val="DD9B6D4FDD3542A69CEDE779EAC6E330"/>
  </w:style>
  <w:style w:type="paragraph" w:customStyle="1" w:styleId="1820FF6EDD88467FB059F34910A2E659">
    <w:name w:val="1820FF6EDD88467FB059F34910A2E659"/>
  </w:style>
  <w:style w:type="paragraph" w:customStyle="1" w:styleId="23F01AA5523840BFB845C9FFBB9257B1">
    <w:name w:val="23F01AA5523840BFB845C9FFBB9257B1"/>
  </w:style>
  <w:style w:type="paragraph" w:customStyle="1" w:styleId="CEF73512874B4C1196716CE4060C0767">
    <w:name w:val="CEF73512874B4C1196716CE4060C0767"/>
  </w:style>
  <w:style w:type="paragraph" w:customStyle="1" w:styleId="B5D13A428D11462793F6F7A595BD93CB">
    <w:name w:val="B5D13A428D11462793F6F7A595BD93CB"/>
  </w:style>
  <w:style w:type="paragraph" w:customStyle="1" w:styleId="5829A09ACB0F46FE9BCAF13F011D7E56">
    <w:name w:val="5829A09ACB0F46FE9BCAF13F011D7E56"/>
  </w:style>
  <w:style w:type="paragraph" w:customStyle="1" w:styleId="A9BF1CA7FA0F416B8B4B3484A541FB67">
    <w:name w:val="A9BF1CA7FA0F416B8B4B3484A541FB67"/>
  </w:style>
  <w:style w:type="paragraph" w:customStyle="1" w:styleId="D3630953EE4046359ECC1D204EB8E10A">
    <w:name w:val="D3630953EE4046359ECC1D204EB8E10A"/>
  </w:style>
  <w:style w:type="paragraph" w:customStyle="1" w:styleId="FD231CB0974B4FA3B210377285CAEA94">
    <w:name w:val="FD231CB0974B4FA3B210377285CAEA94"/>
  </w:style>
  <w:style w:type="paragraph" w:customStyle="1" w:styleId="909D9A4F33E14CD2A0A7987EFF33A03C">
    <w:name w:val="909D9A4F33E14CD2A0A7987EFF33A03C"/>
  </w:style>
  <w:style w:type="paragraph" w:customStyle="1" w:styleId="F17204FEAE744862ABE53788E4B779AF">
    <w:name w:val="F17204FEAE744862ABE53788E4B779AF"/>
  </w:style>
  <w:style w:type="paragraph" w:customStyle="1" w:styleId="58DDB606580B4415AFB699327E2E2AE9">
    <w:name w:val="58DDB606580B4415AFB699327E2E2AE9"/>
  </w:style>
  <w:style w:type="paragraph" w:customStyle="1" w:styleId="B71C672923B342F1AA430BBA68B10B3F">
    <w:name w:val="B71C672923B342F1AA430BBA68B10B3F"/>
  </w:style>
  <w:style w:type="paragraph" w:customStyle="1" w:styleId="2F94BA57DFFA412495ACE0B7AFB8B1AB">
    <w:name w:val="2F94BA57DFFA412495ACE0B7AFB8B1AB"/>
  </w:style>
  <w:style w:type="paragraph" w:customStyle="1" w:styleId="E50728AD70414153A31780D5352577A1">
    <w:name w:val="E50728AD70414153A31780D5352577A1"/>
  </w:style>
  <w:style w:type="paragraph" w:customStyle="1" w:styleId="6E7A113AD2DE4F128FFB20DC97F1AFD9">
    <w:name w:val="6E7A113AD2DE4F128FFB20DC97F1AFD9"/>
  </w:style>
  <w:style w:type="paragraph" w:customStyle="1" w:styleId="C59563EA9A044C7B94C0CE3A66B285B3">
    <w:name w:val="C59563EA9A044C7B94C0CE3A66B285B3"/>
  </w:style>
  <w:style w:type="paragraph" w:customStyle="1" w:styleId="3C6656A29CAE4362A2B24878F9709C98">
    <w:name w:val="3C6656A29CAE4362A2B24878F9709C98"/>
  </w:style>
  <w:style w:type="paragraph" w:customStyle="1" w:styleId="99CCC681AA2649B0910B0FA1FF0A9EC7">
    <w:name w:val="99CCC681AA2649B0910B0FA1FF0A9EC7"/>
  </w:style>
  <w:style w:type="paragraph" w:customStyle="1" w:styleId="032687E9C4CC40B19FEF378111758888">
    <w:name w:val="032687E9C4CC40B19FEF378111758888"/>
  </w:style>
  <w:style w:type="paragraph" w:customStyle="1" w:styleId="CFE269ADF4B1499BBAF2CFE9B451A107">
    <w:name w:val="CFE269ADF4B1499BBAF2CFE9B451A107"/>
  </w:style>
  <w:style w:type="paragraph" w:customStyle="1" w:styleId="65520FDB24564A368DDF0F45F803E02B">
    <w:name w:val="65520FDB24564A368DDF0F45F803E02B"/>
  </w:style>
  <w:style w:type="paragraph" w:customStyle="1" w:styleId="C4DDB6AA48254569905CFBC37294F22F">
    <w:name w:val="C4DDB6AA48254569905CFBC37294F22F"/>
  </w:style>
  <w:style w:type="paragraph" w:customStyle="1" w:styleId="48AADE55C905418684B986BA5B17B655">
    <w:name w:val="48AADE55C905418684B986BA5B17B655"/>
  </w:style>
  <w:style w:type="paragraph" w:customStyle="1" w:styleId="CB776E5EE60B479083DBE5FAFC72CCFB">
    <w:name w:val="CB776E5EE60B479083DBE5FAFC72CCFB"/>
  </w:style>
  <w:style w:type="paragraph" w:customStyle="1" w:styleId="58861E5B453F41FAB1750381FBF0BA1D">
    <w:name w:val="58861E5B453F41FAB1750381FBF0BA1D"/>
  </w:style>
  <w:style w:type="paragraph" w:customStyle="1" w:styleId="8FD50FAE287A4F0DA69454C1D85AC461">
    <w:name w:val="8FD50FAE287A4F0DA69454C1D85AC461"/>
    <w:rsid w:val="00387327"/>
  </w:style>
  <w:style w:type="paragraph" w:customStyle="1" w:styleId="1E8C19D952914768BAF768235FE63C11">
    <w:name w:val="1E8C19D952914768BAF768235FE63C11"/>
    <w:rsid w:val="00387327"/>
  </w:style>
  <w:style w:type="paragraph" w:customStyle="1" w:styleId="AFD90C02978341159156C71C3FE9EDBE">
    <w:name w:val="AFD90C02978341159156C71C3FE9EDBE"/>
    <w:rsid w:val="00387327"/>
  </w:style>
  <w:style w:type="paragraph" w:customStyle="1" w:styleId="7116FE69C0E9437EBCC41A50B9339128">
    <w:name w:val="7116FE69C0E9437EBCC41A50B9339128"/>
    <w:rsid w:val="00387327"/>
  </w:style>
  <w:style w:type="paragraph" w:customStyle="1" w:styleId="D32461FF69B148BF8B029D45FA559646">
    <w:name w:val="D32461FF69B148BF8B029D45FA559646"/>
    <w:rsid w:val="00387327"/>
  </w:style>
  <w:style w:type="paragraph" w:customStyle="1" w:styleId="ED0F67F8E7794CAE8DB5C36775FF5B37">
    <w:name w:val="ED0F67F8E7794CAE8DB5C36775FF5B37"/>
    <w:rsid w:val="00387327"/>
  </w:style>
  <w:style w:type="paragraph" w:customStyle="1" w:styleId="5BE170D0EDBF44B69393B64B05CB4E7E">
    <w:name w:val="5BE170D0EDBF44B69393B64B05CB4E7E"/>
    <w:rsid w:val="00387327"/>
  </w:style>
  <w:style w:type="paragraph" w:customStyle="1" w:styleId="34DD8BA244B24B14B4D6151BAE20AC29">
    <w:name w:val="34DD8BA244B24B14B4D6151BAE20AC29"/>
    <w:rsid w:val="00387327"/>
  </w:style>
  <w:style w:type="paragraph" w:customStyle="1" w:styleId="678ADA79B0924BB89A7A42AB988CC42C">
    <w:name w:val="678ADA79B0924BB89A7A42AB988CC42C"/>
    <w:rsid w:val="00387327"/>
  </w:style>
  <w:style w:type="paragraph" w:customStyle="1" w:styleId="678EB4B551394A72B8FD3B395C3E3554">
    <w:name w:val="678EB4B551394A72B8FD3B395C3E3554"/>
    <w:rsid w:val="00387327"/>
  </w:style>
  <w:style w:type="paragraph" w:customStyle="1" w:styleId="EEB57959F6304D93A967BBB26981A07D">
    <w:name w:val="EEB57959F6304D93A967BBB26981A07D"/>
    <w:rsid w:val="00387327"/>
  </w:style>
  <w:style w:type="paragraph" w:customStyle="1" w:styleId="001C0638D38E4CBEB2F282B9C5F36CE8">
    <w:name w:val="001C0638D38E4CBEB2F282B9C5F36CE8"/>
    <w:rsid w:val="00387327"/>
  </w:style>
  <w:style w:type="paragraph" w:customStyle="1" w:styleId="9DAC94B5E6E849EAA216EDE9B5D5361D">
    <w:name w:val="9DAC94B5E6E849EAA216EDE9B5D5361D"/>
    <w:rsid w:val="00387327"/>
  </w:style>
  <w:style w:type="paragraph" w:customStyle="1" w:styleId="EC5AC07D7C6A4CBA8DFCD9D6EF6102D6">
    <w:name w:val="EC5AC07D7C6A4CBA8DFCD9D6EF6102D6"/>
    <w:rsid w:val="00387327"/>
  </w:style>
  <w:style w:type="paragraph" w:customStyle="1" w:styleId="D70FDA3E47E841CE8ACE1FD5C2A95790">
    <w:name w:val="D70FDA3E47E841CE8ACE1FD5C2A95790"/>
    <w:rsid w:val="00387327"/>
  </w:style>
  <w:style w:type="paragraph" w:customStyle="1" w:styleId="80B27D2211924A0EB355EB442C61141F">
    <w:name w:val="80B27D2211924A0EB355EB442C61141F"/>
    <w:rsid w:val="00387327"/>
  </w:style>
  <w:style w:type="paragraph" w:customStyle="1" w:styleId="284B6167A3824C20A316C3E96F275A50">
    <w:name w:val="284B6167A3824C20A316C3E96F275A50"/>
    <w:rsid w:val="00387327"/>
  </w:style>
  <w:style w:type="paragraph" w:customStyle="1" w:styleId="01D2E38BE50742EBA0B8E94450CA4832">
    <w:name w:val="01D2E38BE50742EBA0B8E94450CA4832"/>
    <w:rsid w:val="00387327"/>
  </w:style>
  <w:style w:type="paragraph" w:customStyle="1" w:styleId="9D16B5D7682049629D1E9F9920B949E9">
    <w:name w:val="9D16B5D7682049629D1E9F9920B949E9"/>
    <w:rsid w:val="00387327"/>
  </w:style>
  <w:style w:type="paragraph" w:customStyle="1" w:styleId="585BACF11DB54A38A5586BF242CD2040">
    <w:name w:val="585BACF11DB54A38A5586BF242CD2040"/>
    <w:rsid w:val="00387327"/>
  </w:style>
  <w:style w:type="paragraph" w:customStyle="1" w:styleId="0CE6E20D347B4E5491A2AE020680526A">
    <w:name w:val="0CE6E20D347B4E5491A2AE020680526A"/>
    <w:rsid w:val="00387327"/>
  </w:style>
  <w:style w:type="paragraph" w:customStyle="1" w:styleId="F64FDE8416AB4BDFB9E5FE32CE228A82">
    <w:name w:val="F64FDE8416AB4BDFB9E5FE32CE228A82"/>
    <w:rsid w:val="00387327"/>
  </w:style>
  <w:style w:type="paragraph" w:customStyle="1" w:styleId="81F1E18868A845E4B504B1F3FCAE658F">
    <w:name w:val="81F1E18868A845E4B504B1F3FCAE658F"/>
    <w:rsid w:val="00387327"/>
  </w:style>
  <w:style w:type="paragraph" w:customStyle="1" w:styleId="CE1EC4CD8C4D4A4787C30D6C9E446287">
    <w:name w:val="CE1EC4CD8C4D4A4787C30D6C9E446287"/>
    <w:rsid w:val="00387327"/>
  </w:style>
  <w:style w:type="paragraph" w:customStyle="1" w:styleId="154CA279466B42359CB9E3E624F13123">
    <w:name w:val="154CA279466B42359CB9E3E624F13123"/>
    <w:rsid w:val="00387327"/>
  </w:style>
  <w:style w:type="paragraph" w:customStyle="1" w:styleId="183D690AD71D4D5B8F3182BB3621B3E4">
    <w:name w:val="183D690AD71D4D5B8F3182BB3621B3E4"/>
    <w:rsid w:val="00387327"/>
  </w:style>
  <w:style w:type="paragraph" w:customStyle="1" w:styleId="C6C8E6192065429CB16497A0EE5741AF">
    <w:name w:val="C6C8E6192065429CB16497A0EE5741AF"/>
    <w:rsid w:val="00387327"/>
  </w:style>
  <w:style w:type="paragraph" w:customStyle="1" w:styleId="0000483B4F58473C9C1E75F5ECAD25C7">
    <w:name w:val="0000483B4F58473C9C1E75F5ECAD25C7"/>
    <w:rsid w:val="00387327"/>
  </w:style>
  <w:style w:type="paragraph" w:customStyle="1" w:styleId="AEE17C02704C413CA46616FC7D010028">
    <w:name w:val="AEE17C02704C413CA46616FC7D010028"/>
    <w:rsid w:val="00387327"/>
  </w:style>
  <w:style w:type="paragraph" w:customStyle="1" w:styleId="D575DC6E36B846899C48109AAA853377">
    <w:name w:val="D575DC6E36B846899C48109AAA853377"/>
    <w:rsid w:val="00387327"/>
  </w:style>
  <w:style w:type="paragraph" w:customStyle="1" w:styleId="82D2FA6B59B5408EBE0913967F6D75CA">
    <w:name w:val="82D2FA6B59B5408EBE0913967F6D75CA"/>
    <w:rsid w:val="00387327"/>
  </w:style>
  <w:style w:type="paragraph" w:customStyle="1" w:styleId="FADD601305C4459494DF387E3916034C">
    <w:name w:val="FADD601305C4459494DF387E3916034C"/>
    <w:rsid w:val="00387327"/>
  </w:style>
  <w:style w:type="paragraph" w:customStyle="1" w:styleId="C09343FEB2B34D20BA979B054753E728">
    <w:name w:val="C09343FEB2B34D20BA979B054753E728"/>
    <w:rsid w:val="00387327"/>
  </w:style>
  <w:style w:type="paragraph" w:customStyle="1" w:styleId="9AFFEC5EC4A24774BFD87F5FA72A801B">
    <w:name w:val="9AFFEC5EC4A24774BFD87F5FA72A801B"/>
    <w:rsid w:val="00387327"/>
  </w:style>
  <w:style w:type="paragraph" w:customStyle="1" w:styleId="FA7B4964F4D942DF977C28D23DE5BB88">
    <w:name w:val="FA7B4964F4D942DF977C28D23DE5BB88"/>
    <w:rsid w:val="00387327"/>
  </w:style>
  <w:style w:type="paragraph" w:customStyle="1" w:styleId="F903EB2906C3430293FE89B3D962CCD0">
    <w:name w:val="F903EB2906C3430293FE89B3D962CCD0"/>
    <w:rsid w:val="00387327"/>
  </w:style>
  <w:style w:type="paragraph" w:customStyle="1" w:styleId="3C4C601C0D524B41BAB4A23246638045">
    <w:name w:val="3C4C601C0D524B41BAB4A23246638045"/>
    <w:rsid w:val="00387327"/>
  </w:style>
  <w:style w:type="paragraph" w:customStyle="1" w:styleId="4D37C628293340F686062979868BA255">
    <w:name w:val="4D37C628293340F686062979868BA255"/>
    <w:rsid w:val="00387327"/>
  </w:style>
  <w:style w:type="paragraph" w:customStyle="1" w:styleId="90B827A770BE4FB78771FD704E816988">
    <w:name w:val="90B827A770BE4FB78771FD704E816988"/>
    <w:rsid w:val="00387327"/>
  </w:style>
  <w:style w:type="paragraph" w:customStyle="1" w:styleId="E25CFABBD7A347799702AEE4A818DD2E">
    <w:name w:val="E25CFABBD7A347799702AEE4A818DD2E"/>
    <w:rsid w:val="00387327"/>
  </w:style>
  <w:style w:type="paragraph" w:customStyle="1" w:styleId="F7042505CBA54576905DE78FA8A30405">
    <w:name w:val="F7042505CBA54576905DE78FA8A30405"/>
    <w:rsid w:val="00387327"/>
  </w:style>
  <w:style w:type="paragraph" w:customStyle="1" w:styleId="97C86D65CBF74B339F326F0879CE2499">
    <w:name w:val="97C86D65CBF74B339F326F0879CE2499"/>
    <w:rsid w:val="00387327"/>
  </w:style>
  <w:style w:type="paragraph" w:customStyle="1" w:styleId="1220BB5C994F407BB8868593769F9393">
    <w:name w:val="1220BB5C994F407BB8868593769F9393"/>
    <w:rsid w:val="00387327"/>
  </w:style>
  <w:style w:type="paragraph" w:customStyle="1" w:styleId="26DFA7C0CF9544D8B04BB4BA22D4D6E9">
    <w:name w:val="26DFA7C0CF9544D8B04BB4BA22D4D6E9"/>
    <w:rsid w:val="0030707E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14F1F355045D1A97B1815DC80ED46">
    <w:name w:val="49314F1F355045D1A97B1815DC80ED4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3627D437C944992B40D82EBC78A933B">
    <w:name w:val="23627D437C944992B40D82EBC78A933B"/>
  </w:style>
  <w:style w:type="paragraph" w:customStyle="1" w:styleId="1579880EEA094CE5BB1E60A0A6D1A1D0">
    <w:name w:val="1579880EEA094CE5BB1E60A0A6D1A1D0"/>
  </w:style>
  <w:style w:type="paragraph" w:customStyle="1" w:styleId="457B93AE22564BF9ADA375B5A375AE72">
    <w:name w:val="457B93AE22564BF9ADA375B5A375AE72"/>
  </w:style>
  <w:style w:type="paragraph" w:customStyle="1" w:styleId="7AF1F3F227F0440A84A8271238F1F6CF">
    <w:name w:val="7AF1F3F227F0440A84A8271238F1F6CF"/>
  </w:style>
  <w:style w:type="paragraph" w:customStyle="1" w:styleId="E6A8EC88BB8B4187B1A429E646AB3415">
    <w:name w:val="E6A8EC88BB8B4187B1A429E646AB3415"/>
  </w:style>
  <w:style w:type="paragraph" w:customStyle="1" w:styleId="28F026D0088C410A9A77040939480908">
    <w:name w:val="28F026D0088C410A9A77040939480908"/>
  </w:style>
  <w:style w:type="paragraph" w:customStyle="1" w:styleId="C2AC58AF1918435492C92655A3529E7B">
    <w:name w:val="C2AC58AF1918435492C92655A3529E7B"/>
  </w:style>
  <w:style w:type="paragraph" w:customStyle="1" w:styleId="D66E8227EBBA4A36883245CDFC78066C">
    <w:name w:val="D66E8227EBBA4A36883245CDFC78066C"/>
  </w:style>
  <w:style w:type="paragraph" w:customStyle="1" w:styleId="BB23AFFA377C4E4A895CA5200905499E">
    <w:name w:val="BB23AFFA377C4E4A895CA5200905499E"/>
  </w:style>
  <w:style w:type="paragraph" w:customStyle="1" w:styleId="703121775A304B309F1E1DF1ACEE7E9D">
    <w:name w:val="703121775A304B309F1E1DF1ACEE7E9D"/>
  </w:style>
  <w:style w:type="paragraph" w:customStyle="1" w:styleId="0CB2B708AE2349EDBAD451B18AE135DF">
    <w:name w:val="0CB2B708AE2349EDBAD451B18AE135DF"/>
  </w:style>
  <w:style w:type="paragraph" w:customStyle="1" w:styleId="03726FE048104F4992396FB711296641">
    <w:name w:val="03726FE048104F4992396FB711296641"/>
  </w:style>
  <w:style w:type="paragraph" w:customStyle="1" w:styleId="439F35DD4AD44036BA6A4FDE8F965C6A">
    <w:name w:val="439F35DD4AD44036BA6A4FDE8F965C6A"/>
  </w:style>
  <w:style w:type="paragraph" w:customStyle="1" w:styleId="FB259DEB1767431087AA46A0A15146BA">
    <w:name w:val="FB259DEB1767431087AA46A0A15146BA"/>
  </w:style>
  <w:style w:type="character" w:styleId="SubtleReference">
    <w:name w:val="Subtle Reference"/>
    <w:basedOn w:val="DefaultParagraphFont"/>
    <w:uiPriority w:val="10"/>
    <w:qFormat/>
    <w:rsid w:val="00387327"/>
    <w:rPr>
      <w:b/>
      <w:caps w:val="0"/>
      <w:smallCaps/>
      <w:color w:val="595959" w:themeColor="text1" w:themeTint="A6"/>
    </w:rPr>
  </w:style>
  <w:style w:type="paragraph" w:customStyle="1" w:styleId="DD9B6D4FDD3542A69CEDE779EAC6E330">
    <w:name w:val="DD9B6D4FDD3542A69CEDE779EAC6E330"/>
  </w:style>
  <w:style w:type="paragraph" w:customStyle="1" w:styleId="1820FF6EDD88467FB059F34910A2E659">
    <w:name w:val="1820FF6EDD88467FB059F34910A2E659"/>
  </w:style>
  <w:style w:type="paragraph" w:customStyle="1" w:styleId="23F01AA5523840BFB845C9FFBB9257B1">
    <w:name w:val="23F01AA5523840BFB845C9FFBB9257B1"/>
  </w:style>
  <w:style w:type="paragraph" w:customStyle="1" w:styleId="CEF73512874B4C1196716CE4060C0767">
    <w:name w:val="CEF73512874B4C1196716CE4060C0767"/>
  </w:style>
  <w:style w:type="paragraph" w:customStyle="1" w:styleId="B5D13A428D11462793F6F7A595BD93CB">
    <w:name w:val="B5D13A428D11462793F6F7A595BD93CB"/>
  </w:style>
  <w:style w:type="paragraph" w:customStyle="1" w:styleId="5829A09ACB0F46FE9BCAF13F011D7E56">
    <w:name w:val="5829A09ACB0F46FE9BCAF13F011D7E56"/>
  </w:style>
  <w:style w:type="paragraph" w:customStyle="1" w:styleId="A9BF1CA7FA0F416B8B4B3484A541FB67">
    <w:name w:val="A9BF1CA7FA0F416B8B4B3484A541FB67"/>
  </w:style>
  <w:style w:type="paragraph" w:customStyle="1" w:styleId="D3630953EE4046359ECC1D204EB8E10A">
    <w:name w:val="D3630953EE4046359ECC1D204EB8E10A"/>
  </w:style>
  <w:style w:type="paragraph" w:customStyle="1" w:styleId="FD231CB0974B4FA3B210377285CAEA94">
    <w:name w:val="FD231CB0974B4FA3B210377285CAEA94"/>
  </w:style>
  <w:style w:type="paragraph" w:customStyle="1" w:styleId="909D9A4F33E14CD2A0A7987EFF33A03C">
    <w:name w:val="909D9A4F33E14CD2A0A7987EFF33A03C"/>
  </w:style>
  <w:style w:type="paragraph" w:customStyle="1" w:styleId="F17204FEAE744862ABE53788E4B779AF">
    <w:name w:val="F17204FEAE744862ABE53788E4B779AF"/>
  </w:style>
  <w:style w:type="paragraph" w:customStyle="1" w:styleId="58DDB606580B4415AFB699327E2E2AE9">
    <w:name w:val="58DDB606580B4415AFB699327E2E2AE9"/>
  </w:style>
  <w:style w:type="paragraph" w:customStyle="1" w:styleId="B71C672923B342F1AA430BBA68B10B3F">
    <w:name w:val="B71C672923B342F1AA430BBA68B10B3F"/>
  </w:style>
  <w:style w:type="paragraph" w:customStyle="1" w:styleId="2F94BA57DFFA412495ACE0B7AFB8B1AB">
    <w:name w:val="2F94BA57DFFA412495ACE0B7AFB8B1AB"/>
  </w:style>
  <w:style w:type="paragraph" w:customStyle="1" w:styleId="E50728AD70414153A31780D5352577A1">
    <w:name w:val="E50728AD70414153A31780D5352577A1"/>
  </w:style>
  <w:style w:type="paragraph" w:customStyle="1" w:styleId="6E7A113AD2DE4F128FFB20DC97F1AFD9">
    <w:name w:val="6E7A113AD2DE4F128FFB20DC97F1AFD9"/>
  </w:style>
  <w:style w:type="paragraph" w:customStyle="1" w:styleId="C59563EA9A044C7B94C0CE3A66B285B3">
    <w:name w:val="C59563EA9A044C7B94C0CE3A66B285B3"/>
  </w:style>
  <w:style w:type="paragraph" w:customStyle="1" w:styleId="3C6656A29CAE4362A2B24878F9709C98">
    <w:name w:val="3C6656A29CAE4362A2B24878F9709C98"/>
  </w:style>
  <w:style w:type="paragraph" w:customStyle="1" w:styleId="99CCC681AA2649B0910B0FA1FF0A9EC7">
    <w:name w:val="99CCC681AA2649B0910B0FA1FF0A9EC7"/>
  </w:style>
  <w:style w:type="paragraph" w:customStyle="1" w:styleId="032687E9C4CC40B19FEF378111758888">
    <w:name w:val="032687E9C4CC40B19FEF378111758888"/>
  </w:style>
  <w:style w:type="paragraph" w:customStyle="1" w:styleId="CFE269ADF4B1499BBAF2CFE9B451A107">
    <w:name w:val="CFE269ADF4B1499BBAF2CFE9B451A107"/>
  </w:style>
  <w:style w:type="paragraph" w:customStyle="1" w:styleId="65520FDB24564A368DDF0F45F803E02B">
    <w:name w:val="65520FDB24564A368DDF0F45F803E02B"/>
  </w:style>
  <w:style w:type="paragraph" w:customStyle="1" w:styleId="C4DDB6AA48254569905CFBC37294F22F">
    <w:name w:val="C4DDB6AA48254569905CFBC37294F22F"/>
  </w:style>
  <w:style w:type="paragraph" w:customStyle="1" w:styleId="48AADE55C905418684B986BA5B17B655">
    <w:name w:val="48AADE55C905418684B986BA5B17B655"/>
  </w:style>
  <w:style w:type="paragraph" w:customStyle="1" w:styleId="CB776E5EE60B479083DBE5FAFC72CCFB">
    <w:name w:val="CB776E5EE60B479083DBE5FAFC72CCFB"/>
  </w:style>
  <w:style w:type="paragraph" w:customStyle="1" w:styleId="58861E5B453F41FAB1750381FBF0BA1D">
    <w:name w:val="58861E5B453F41FAB1750381FBF0BA1D"/>
  </w:style>
  <w:style w:type="paragraph" w:customStyle="1" w:styleId="8FD50FAE287A4F0DA69454C1D85AC461">
    <w:name w:val="8FD50FAE287A4F0DA69454C1D85AC461"/>
    <w:rsid w:val="00387327"/>
  </w:style>
  <w:style w:type="paragraph" w:customStyle="1" w:styleId="1E8C19D952914768BAF768235FE63C11">
    <w:name w:val="1E8C19D952914768BAF768235FE63C11"/>
    <w:rsid w:val="00387327"/>
  </w:style>
  <w:style w:type="paragraph" w:customStyle="1" w:styleId="AFD90C02978341159156C71C3FE9EDBE">
    <w:name w:val="AFD90C02978341159156C71C3FE9EDBE"/>
    <w:rsid w:val="00387327"/>
  </w:style>
  <w:style w:type="paragraph" w:customStyle="1" w:styleId="7116FE69C0E9437EBCC41A50B9339128">
    <w:name w:val="7116FE69C0E9437EBCC41A50B9339128"/>
    <w:rsid w:val="00387327"/>
  </w:style>
  <w:style w:type="paragraph" w:customStyle="1" w:styleId="D32461FF69B148BF8B029D45FA559646">
    <w:name w:val="D32461FF69B148BF8B029D45FA559646"/>
    <w:rsid w:val="00387327"/>
  </w:style>
  <w:style w:type="paragraph" w:customStyle="1" w:styleId="ED0F67F8E7794CAE8DB5C36775FF5B37">
    <w:name w:val="ED0F67F8E7794CAE8DB5C36775FF5B37"/>
    <w:rsid w:val="00387327"/>
  </w:style>
  <w:style w:type="paragraph" w:customStyle="1" w:styleId="5BE170D0EDBF44B69393B64B05CB4E7E">
    <w:name w:val="5BE170D0EDBF44B69393B64B05CB4E7E"/>
    <w:rsid w:val="00387327"/>
  </w:style>
  <w:style w:type="paragraph" w:customStyle="1" w:styleId="34DD8BA244B24B14B4D6151BAE20AC29">
    <w:name w:val="34DD8BA244B24B14B4D6151BAE20AC29"/>
    <w:rsid w:val="00387327"/>
  </w:style>
  <w:style w:type="paragraph" w:customStyle="1" w:styleId="678ADA79B0924BB89A7A42AB988CC42C">
    <w:name w:val="678ADA79B0924BB89A7A42AB988CC42C"/>
    <w:rsid w:val="00387327"/>
  </w:style>
  <w:style w:type="paragraph" w:customStyle="1" w:styleId="678EB4B551394A72B8FD3B395C3E3554">
    <w:name w:val="678EB4B551394A72B8FD3B395C3E3554"/>
    <w:rsid w:val="00387327"/>
  </w:style>
  <w:style w:type="paragraph" w:customStyle="1" w:styleId="EEB57959F6304D93A967BBB26981A07D">
    <w:name w:val="EEB57959F6304D93A967BBB26981A07D"/>
    <w:rsid w:val="00387327"/>
  </w:style>
  <w:style w:type="paragraph" w:customStyle="1" w:styleId="001C0638D38E4CBEB2F282B9C5F36CE8">
    <w:name w:val="001C0638D38E4CBEB2F282B9C5F36CE8"/>
    <w:rsid w:val="00387327"/>
  </w:style>
  <w:style w:type="paragraph" w:customStyle="1" w:styleId="9DAC94B5E6E849EAA216EDE9B5D5361D">
    <w:name w:val="9DAC94B5E6E849EAA216EDE9B5D5361D"/>
    <w:rsid w:val="00387327"/>
  </w:style>
  <w:style w:type="paragraph" w:customStyle="1" w:styleId="EC5AC07D7C6A4CBA8DFCD9D6EF6102D6">
    <w:name w:val="EC5AC07D7C6A4CBA8DFCD9D6EF6102D6"/>
    <w:rsid w:val="00387327"/>
  </w:style>
  <w:style w:type="paragraph" w:customStyle="1" w:styleId="D70FDA3E47E841CE8ACE1FD5C2A95790">
    <w:name w:val="D70FDA3E47E841CE8ACE1FD5C2A95790"/>
    <w:rsid w:val="00387327"/>
  </w:style>
  <w:style w:type="paragraph" w:customStyle="1" w:styleId="80B27D2211924A0EB355EB442C61141F">
    <w:name w:val="80B27D2211924A0EB355EB442C61141F"/>
    <w:rsid w:val="00387327"/>
  </w:style>
  <w:style w:type="paragraph" w:customStyle="1" w:styleId="284B6167A3824C20A316C3E96F275A50">
    <w:name w:val="284B6167A3824C20A316C3E96F275A50"/>
    <w:rsid w:val="00387327"/>
  </w:style>
  <w:style w:type="paragraph" w:customStyle="1" w:styleId="01D2E38BE50742EBA0B8E94450CA4832">
    <w:name w:val="01D2E38BE50742EBA0B8E94450CA4832"/>
    <w:rsid w:val="00387327"/>
  </w:style>
  <w:style w:type="paragraph" w:customStyle="1" w:styleId="9D16B5D7682049629D1E9F9920B949E9">
    <w:name w:val="9D16B5D7682049629D1E9F9920B949E9"/>
    <w:rsid w:val="00387327"/>
  </w:style>
  <w:style w:type="paragraph" w:customStyle="1" w:styleId="585BACF11DB54A38A5586BF242CD2040">
    <w:name w:val="585BACF11DB54A38A5586BF242CD2040"/>
    <w:rsid w:val="00387327"/>
  </w:style>
  <w:style w:type="paragraph" w:customStyle="1" w:styleId="0CE6E20D347B4E5491A2AE020680526A">
    <w:name w:val="0CE6E20D347B4E5491A2AE020680526A"/>
    <w:rsid w:val="00387327"/>
  </w:style>
  <w:style w:type="paragraph" w:customStyle="1" w:styleId="F64FDE8416AB4BDFB9E5FE32CE228A82">
    <w:name w:val="F64FDE8416AB4BDFB9E5FE32CE228A82"/>
    <w:rsid w:val="00387327"/>
  </w:style>
  <w:style w:type="paragraph" w:customStyle="1" w:styleId="81F1E18868A845E4B504B1F3FCAE658F">
    <w:name w:val="81F1E18868A845E4B504B1F3FCAE658F"/>
    <w:rsid w:val="00387327"/>
  </w:style>
  <w:style w:type="paragraph" w:customStyle="1" w:styleId="CE1EC4CD8C4D4A4787C30D6C9E446287">
    <w:name w:val="CE1EC4CD8C4D4A4787C30D6C9E446287"/>
    <w:rsid w:val="00387327"/>
  </w:style>
  <w:style w:type="paragraph" w:customStyle="1" w:styleId="154CA279466B42359CB9E3E624F13123">
    <w:name w:val="154CA279466B42359CB9E3E624F13123"/>
    <w:rsid w:val="00387327"/>
  </w:style>
  <w:style w:type="paragraph" w:customStyle="1" w:styleId="183D690AD71D4D5B8F3182BB3621B3E4">
    <w:name w:val="183D690AD71D4D5B8F3182BB3621B3E4"/>
    <w:rsid w:val="00387327"/>
  </w:style>
  <w:style w:type="paragraph" w:customStyle="1" w:styleId="C6C8E6192065429CB16497A0EE5741AF">
    <w:name w:val="C6C8E6192065429CB16497A0EE5741AF"/>
    <w:rsid w:val="00387327"/>
  </w:style>
  <w:style w:type="paragraph" w:customStyle="1" w:styleId="0000483B4F58473C9C1E75F5ECAD25C7">
    <w:name w:val="0000483B4F58473C9C1E75F5ECAD25C7"/>
    <w:rsid w:val="00387327"/>
  </w:style>
  <w:style w:type="paragraph" w:customStyle="1" w:styleId="AEE17C02704C413CA46616FC7D010028">
    <w:name w:val="AEE17C02704C413CA46616FC7D010028"/>
    <w:rsid w:val="00387327"/>
  </w:style>
  <w:style w:type="paragraph" w:customStyle="1" w:styleId="D575DC6E36B846899C48109AAA853377">
    <w:name w:val="D575DC6E36B846899C48109AAA853377"/>
    <w:rsid w:val="00387327"/>
  </w:style>
  <w:style w:type="paragraph" w:customStyle="1" w:styleId="82D2FA6B59B5408EBE0913967F6D75CA">
    <w:name w:val="82D2FA6B59B5408EBE0913967F6D75CA"/>
    <w:rsid w:val="00387327"/>
  </w:style>
  <w:style w:type="paragraph" w:customStyle="1" w:styleId="FADD601305C4459494DF387E3916034C">
    <w:name w:val="FADD601305C4459494DF387E3916034C"/>
    <w:rsid w:val="00387327"/>
  </w:style>
  <w:style w:type="paragraph" w:customStyle="1" w:styleId="C09343FEB2B34D20BA979B054753E728">
    <w:name w:val="C09343FEB2B34D20BA979B054753E728"/>
    <w:rsid w:val="00387327"/>
  </w:style>
  <w:style w:type="paragraph" w:customStyle="1" w:styleId="9AFFEC5EC4A24774BFD87F5FA72A801B">
    <w:name w:val="9AFFEC5EC4A24774BFD87F5FA72A801B"/>
    <w:rsid w:val="00387327"/>
  </w:style>
  <w:style w:type="paragraph" w:customStyle="1" w:styleId="FA7B4964F4D942DF977C28D23DE5BB88">
    <w:name w:val="FA7B4964F4D942DF977C28D23DE5BB88"/>
    <w:rsid w:val="00387327"/>
  </w:style>
  <w:style w:type="paragraph" w:customStyle="1" w:styleId="F903EB2906C3430293FE89B3D962CCD0">
    <w:name w:val="F903EB2906C3430293FE89B3D962CCD0"/>
    <w:rsid w:val="00387327"/>
  </w:style>
  <w:style w:type="paragraph" w:customStyle="1" w:styleId="3C4C601C0D524B41BAB4A23246638045">
    <w:name w:val="3C4C601C0D524B41BAB4A23246638045"/>
    <w:rsid w:val="00387327"/>
  </w:style>
  <w:style w:type="paragraph" w:customStyle="1" w:styleId="4D37C628293340F686062979868BA255">
    <w:name w:val="4D37C628293340F686062979868BA255"/>
    <w:rsid w:val="00387327"/>
  </w:style>
  <w:style w:type="paragraph" w:customStyle="1" w:styleId="90B827A770BE4FB78771FD704E816988">
    <w:name w:val="90B827A770BE4FB78771FD704E816988"/>
    <w:rsid w:val="00387327"/>
  </w:style>
  <w:style w:type="paragraph" w:customStyle="1" w:styleId="E25CFABBD7A347799702AEE4A818DD2E">
    <w:name w:val="E25CFABBD7A347799702AEE4A818DD2E"/>
    <w:rsid w:val="00387327"/>
  </w:style>
  <w:style w:type="paragraph" w:customStyle="1" w:styleId="F7042505CBA54576905DE78FA8A30405">
    <w:name w:val="F7042505CBA54576905DE78FA8A30405"/>
    <w:rsid w:val="00387327"/>
  </w:style>
  <w:style w:type="paragraph" w:customStyle="1" w:styleId="97C86D65CBF74B339F326F0879CE2499">
    <w:name w:val="97C86D65CBF74B339F326F0879CE2499"/>
    <w:rsid w:val="00387327"/>
  </w:style>
  <w:style w:type="paragraph" w:customStyle="1" w:styleId="1220BB5C994F407BB8868593769F9393">
    <w:name w:val="1220BB5C994F407BB8868593769F9393"/>
    <w:rsid w:val="00387327"/>
  </w:style>
  <w:style w:type="paragraph" w:customStyle="1" w:styleId="26DFA7C0CF9544D8B04BB4BA22D4D6E9">
    <w:name w:val="26DFA7C0CF9544D8B04BB4BA22D4D6E9"/>
    <w:rsid w:val="0030707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{288746C5-5698-48BC-8671-69C05321D582}tf16402488_win32</Template>
  <TotalTime>178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dr.arfan arshad</dc:creator>
  <cp:lastModifiedBy>Surayya obaid</cp:lastModifiedBy>
  <cp:revision>10</cp:revision>
  <dcterms:created xsi:type="dcterms:W3CDTF">2021-03-21T15:18:00Z</dcterms:created>
  <dcterms:modified xsi:type="dcterms:W3CDTF">2021-03-24T16:02:00Z</dcterms:modified>
</cp:coreProperties>
</file>